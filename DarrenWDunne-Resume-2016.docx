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CEA745" w14:textId="29DFD4FF" w:rsidR="00FF2F1A" w:rsidRPr="009B276C" w:rsidRDefault="004B66A1" w:rsidP="00540EFF">
      <w:pPr>
        <w:pStyle w:val="Heading0"/>
        <w:rPr>
          <w:b w:val="0"/>
        </w:rPr>
      </w:pPr>
      <w:r w:rsidRPr="009B276C">
        <w:rPr>
          <w:b w:val="0"/>
        </w:rPr>
        <w:t>Darren</w:t>
      </w:r>
      <w:r w:rsidR="00B3397A" w:rsidRPr="009B276C">
        <w:rPr>
          <w:b w:val="0"/>
        </w:rPr>
        <w:t xml:space="preserve"> W.</w:t>
      </w:r>
      <w:r w:rsidR="00FF2F1A" w:rsidRPr="009B276C">
        <w:rPr>
          <w:b w:val="0"/>
        </w:rPr>
        <w:t xml:space="preserve"> Dunne</w:t>
      </w:r>
    </w:p>
    <w:p w14:paraId="1A847218" w14:textId="299A4E68" w:rsidR="00036C33" w:rsidRPr="00B97657" w:rsidRDefault="0038307B" w:rsidP="004F1A0D">
      <w:pPr>
        <w:tabs>
          <w:tab w:val="right" w:pos="10800"/>
        </w:tabs>
        <w:jc w:val="center"/>
        <w:rPr>
          <w:sz w:val="28"/>
        </w:rPr>
        <w:sectPr w:rsidR="00036C33" w:rsidRPr="00B97657" w:rsidSect="0003495D">
          <w:footerReference w:type="default" r:id="rId8"/>
          <w:pgSz w:w="12240" w:h="15840"/>
          <w:pgMar w:top="720" w:right="720" w:bottom="720" w:left="720" w:header="720" w:footer="720" w:gutter="0"/>
          <w:pgNumType w:start="1"/>
          <w:cols w:space="720"/>
          <w:docGrid w:linePitch="360"/>
        </w:sectPr>
      </w:pPr>
      <w:r w:rsidRPr="00B97657">
        <w:rPr>
          <w:sz w:val="21"/>
          <w:szCs w:val="18"/>
        </w:rPr>
        <w:t>(919) 524-8451</w:t>
      </w:r>
      <w:r w:rsidRPr="00B97657">
        <w:rPr>
          <w:sz w:val="28"/>
        </w:rPr>
        <w:t xml:space="preserve">    </w:t>
      </w:r>
      <w:r w:rsidR="00E4294C">
        <w:rPr>
          <w:sz w:val="28"/>
        </w:rPr>
        <w:t xml:space="preserve">- </w:t>
      </w:r>
      <w:r w:rsidRPr="00B97657">
        <w:rPr>
          <w:sz w:val="28"/>
        </w:rPr>
        <w:t xml:space="preserve">   </w:t>
      </w:r>
      <w:hyperlink r:id="rId9" w:history="1">
        <w:r w:rsidRPr="00B97657">
          <w:rPr>
            <w:rStyle w:val="Hyperlink"/>
            <w:rFonts w:asciiTheme="majorHAnsi" w:hAnsiTheme="majorHAnsi"/>
            <w:sz w:val="21"/>
            <w:szCs w:val="18"/>
          </w:rPr>
          <w:t>darrenwdunne@gmail.com</w:t>
        </w:r>
      </w:hyperlink>
      <w:r w:rsidRPr="00B97657">
        <w:rPr>
          <w:sz w:val="28"/>
        </w:rPr>
        <w:t xml:space="preserve">  </w:t>
      </w:r>
      <w:r w:rsidR="00273344">
        <w:rPr>
          <w:sz w:val="28"/>
        </w:rPr>
        <w:t xml:space="preserve"> </w:t>
      </w:r>
      <w:r w:rsidRPr="00B97657">
        <w:rPr>
          <w:sz w:val="28"/>
        </w:rPr>
        <w:t xml:space="preserve">  </w:t>
      </w:r>
      <w:r w:rsidR="00E4294C">
        <w:rPr>
          <w:sz w:val="28"/>
        </w:rPr>
        <w:t>-</w:t>
      </w:r>
      <w:r w:rsidRPr="00B97657">
        <w:rPr>
          <w:sz w:val="28"/>
        </w:rPr>
        <w:t xml:space="preserve">    </w:t>
      </w:r>
      <w:hyperlink r:id="rId10" w:history="1">
        <w:r w:rsidR="00D67E38">
          <w:rPr>
            <w:rStyle w:val="Hyperlink"/>
            <w:rFonts w:asciiTheme="majorHAnsi" w:hAnsiTheme="majorHAnsi"/>
            <w:sz w:val="21"/>
          </w:rPr>
          <w:t>linkedin.com/in/</w:t>
        </w:r>
        <w:proofErr w:type="spellStart"/>
        <w:r w:rsidR="00D67E38">
          <w:rPr>
            <w:rStyle w:val="Hyperlink"/>
            <w:rFonts w:asciiTheme="majorHAnsi" w:hAnsiTheme="majorHAnsi"/>
            <w:sz w:val="21"/>
          </w:rPr>
          <w:t>darrenwdunne</w:t>
        </w:r>
        <w:proofErr w:type="spellEnd"/>
      </w:hyperlink>
      <w:r w:rsidR="00432AD1" w:rsidRPr="00B97657">
        <w:rPr>
          <w:sz w:val="28"/>
        </w:rPr>
        <w:t xml:space="preserve"> </w:t>
      </w:r>
      <w:r w:rsidRPr="00B97657">
        <w:rPr>
          <w:sz w:val="28"/>
        </w:rPr>
        <w:t xml:space="preserve">   </w:t>
      </w:r>
      <w:r w:rsidR="00E4294C">
        <w:rPr>
          <w:sz w:val="28"/>
        </w:rPr>
        <w:t>-</w:t>
      </w:r>
      <w:r w:rsidRPr="00B97657">
        <w:rPr>
          <w:sz w:val="28"/>
        </w:rPr>
        <w:t xml:space="preserve">    </w:t>
      </w:r>
      <w:hyperlink r:id="rId11" w:history="1">
        <w:r w:rsidR="00432AD1" w:rsidRPr="00B97657">
          <w:rPr>
            <w:rStyle w:val="Hyperlink"/>
            <w:rFonts w:asciiTheme="majorHAnsi" w:hAnsiTheme="majorHAnsi"/>
            <w:sz w:val="21"/>
          </w:rPr>
          <w:t>dwdunne.com</w:t>
        </w:r>
      </w:hyperlink>
    </w:p>
    <w:p w14:paraId="6AF2C86A" w14:textId="7E8BFF3F" w:rsidR="006F2F5B" w:rsidRPr="006C0639" w:rsidRDefault="006F2F5B" w:rsidP="004F1A0D">
      <w:pPr>
        <w:pStyle w:val="Heading1"/>
        <w:pBdr>
          <w:bottom w:val="single" w:sz="12" w:space="1" w:color="auto"/>
        </w:pBdr>
        <w:spacing w:before="0"/>
        <w:jc w:val="left"/>
        <w:rPr>
          <w:sz w:val="11"/>
        </w:rPr>
      </w:pPr>
    </w:p>
    <w:p w14:paraId="0704E577" w14:textId="02DD55DF" w:rsidR="00A55EF5" w:rsidRDefault="00980379" w:rsidP="0038307B">
      <w:pPr>
        <w:pStyle w:val="Heading1"/>
        <w:jc w:val="left"/>
      </w:pPr>
      <w:r>
        <w:t>Professional Experience</w:t>
      </w:r>
    </w:p>
    <w:p w14:paraId="21150E99" w14:textId="60429AD5" w:rsidR="00CF7CD4" w:rsidRPr="00382BB4" w:rsidRDefault="003A53F3" w:rsidP="00540EFF">
      <w:pPr>
        <w:pStyle w:val="Heading2"/>
        <w:spacing w:before="0"/>
        <w:rPr>
          <w:rStyle w:val="Position"/>
          <w:sz w:val="24"/>
        </w:rPr>
      </w:pPr>
      <w:r w:rsidRPr="00981B99">
        <w:t xml:space="preserve">Software </w:t>
      </w:r>
      <w:r w:rsidR="00CF7CD4" w:rsidRPr="00981B99">
        <w:t>Developmen</w:t>
      </w:r>
      <w:r w:rsidR="00471EFA" w:rsidRPr="00981B99">
        <w:t>t Release Manager</w:t>
      </w:r>
      <w:r w:rsidR="00382BB4">
        <w:tab/>
      </w:r>
      <w:r w:rsidR="00471EFA" w:rsidRPr="00E60795">
        <w:rPr>
          <w:rStyle w:val="Position"/>
        </w:rPr>
        <w:t>IBM</w:t>
      </w:r>
      <w:r w:rsidRPr="00E60795">
        <w:rPr>
          <w:rStyle w:val="Position"/>
        </w:rPr>
        <w:t xml:space="preserve"> | </w:t>
      </w:r>
      <w:r w:rsidR="00471EFA" w:rsidRPr="00E60795">
        <w:rPr>
          <w:rStyle w:val="Position"/>
        </w:rPr>
        <w:t>R</w:t>
      </w:r>
      <w:r w:rsidR="00E4294C">
        <w:rPr>
          <w:rStyle w:val="Position"/>
        </w:rPr>
        <w:t>aleigh,</w:t>
      </w:r>
      <w:r w:rsidR="00A51BB8">
        <w:rPr>
          <w:rStyle w:val="Position"/>
        </w:rPr>
        <w:t> </w:t>
      </w:r>
      <w:r w:rsidR="00471EFA" w:rsidRPr="00E60795">
        <w:rPr>
          <w:rStyle w:val="Position"/>
        </w:rPr>
        <w:t>NC</w:t>
      </w:r>
      <w:r w:rsidRPr="00E60795">
        <w:rPr>
          <w:rStyle w:val="Position"/>
        </w:rPr>
        <w:t xml:space="preserve"> | </w:t>
      </w:r>
      <w:r w:rsidR="00CF7CD4" w:rsidRPr="00E60795">
        <w:rPr>
          <w:rStyle w:val="Position"/>
        </w:rPr>
        <w:t xml:space="preserve">2012 </w:t>
      </w:r>
      <w:r w:rsidR="00471EFA" w:rsidRPr="00E60795">
        <w:rPr>
          <w:rStyle w:val="Position"/>
        </w:rPr>
        <w:t xml:space="preserve">- </w:t>
      </w:r>
      <w:r w:rsidR="00CF7CD4" w:rsidRPr="00E60795">
        <w:rPr>
          <w:rStyle w:val="Position"/>
        </w:rPr>
        <w:t>Present</w:t>
      </w:r>
    </w:p>
    <w:p w14:paraId="3EC432AC" w14:textId="331AB2DD" w:rsidR="00631F95" w:rsidRPr="008201E4" w:rsidRDefault="008201E4" w:rsidP="00B62697">
      <w:r>
        <w:t>M</w:t>
      </w:r>
      <w:r w:rsidR="0038307B">
        <w:t>anaging</w:t>
      </w:r>
      <w:r w:rsidR="008A35B6" w:rsidRPr="008201E4">
        <w:t xml:space="preserve"> </w:t>
      </w:r>
      <w:r w:rsidR="00370C0A" w:rsidRPr="008201E4">
        <w:t>2</w:t>
      </w:r>
      <w:r w:rsidR="00390A62" w:rsidRPr="008201E4">
        <w:t xml:space="preserve"> </w:t>
      </w:r>
      <w:r w:rsidR="007B396B">
        <w:t>D</w:t>
      </w:r>
      <w:r w:rsidR="00611231" w:rsidRPr="008201E4">
        <w:t xml:space="preserve">evelopment </w:t>
      </w:r>
      <w:r w:rsidR="007B396B">
        <w:t xml:space="preserve">Scrum </w:t>
      </w:r>
      <w:r w:rsidR="00611231" w:rsidRPr="008201E4">
        <w:t xml:space="preserve">teams </w:t>
      </w:r>
      <w:r>
        <w:t xml:space="preserve">simultaneously </w:t>
      </w:r>
      <w:r w:rsidR="00611231" w:rsidRPr="008201E4">
        <w:t xml:space="preserve">with </w:t>
      </w:r>
      <w:r w:rsidR="002752B3" w:rsidRPr="008201E4">
        <w:t xml:space="preserve">18 </w:t>
      </w:r>
      <w:r w:rsidR="00611231" w:rsidRPr="008201E4">
        <w:t xml:space="preserve">members </w:t>
      </w:r>
      <w:r w:rsidR="000F7D2F" w:rsidRPr="008201E4">
        <w:t>in</w:t>
      </w:r>
      <w:r w:rsidR="00471EFA" w:rsidRPr="008201E4">
        <w:t xml:space="preserve"> 4 countries</w:t>
      </w:r>
      <w:r w:rsidR="0038307B">
        <w:t xml:space="preserve"> </w:t>
      </w:r>
      <w:r w:rsidR="00D947C4" w:rsidRPr="008201E4">
        <w:t xml:space="preserve">for </w:t>
      </w:r>
      <w:r>
        <w:t>the</w:t>
      </w:r>
      <w:r w:rsidR="003C0456">
        <w:t xml:space="preserve"> </w:t>
      </w:r>
      <w:hyperlink r:id="rId12" w:history="1">
        <w:proofErr w:type="spellStart"/>
        <w:r w:rsidR="003C0456" w:rsidRPr="003C0456">
          <w:rPr>
            <w:rStyle w:val="Hyperlink"/>
            <w:rFonts w:asciiTheme="majorHAnsi" w:hAnsiTheme="majorHAnsi"/>
            <w:sz w:val="22"/>
          </w:rPr>
          <w:t>Netcool</w:t>
        </w:r>
        <w:proofErr w:type="spellEnd"/>
        <w:r w:rsidR="003C0456" w:rsidRPr="003C0456">
          <w:rPr>
            <w:rStyle w:val="Hyperlink"/>
            <w:rFonts w:asciiTheme="majorHAnsi" w:hAnsiTheme="majorHAnsi"/>
            <w:sz w:val="22"/>
          </w:rPr>
          <w:t xml:space="preserve"> Operations Insight (NOI)</w:t>
        </w:r>
      </w:hyperlink>
      <w:r w:rsidR="003C0456">
        <w:t>,</w:t>
      </w:r>
      <w:r>
        <w:t xml:space="preserve"> </w:t>
      </w:r>
      <w:hyperlink r:id="rId13" w:history="1">
        <w:r w:rsidR="00D947C4" w:rsidRPr="0038307B">
          <w:rPr>
            <w:rStyle w:val="Hyperlink"/>
            <w:rFonts w:asciiTheme="majorHAnsi" w:hAnsiTheme="majorHAnsi"/>
            <w:sz w:val="22"/>
          </w:rPr>
          <w:t xml:space="preserve">Tivoli Business </w:t>
        </w:r>
        <w:r w:rsidR="00B62697" w:rsidRPr="0038307B">
          <w:rPr>
            <w:rStyle w:val="Hyperlink"/>
            <w:rFonts w:asciiTheme="majorHAnsi" w:hAnsiTheme="majorHAnsi"/>
            <w:sz w:val="22"/>
          </w:rPr>
          <w:t>Service</w:t>
        </w:r>
        <w:r w:rsidR="00D947C4" w:rsidRPr="0038307B">
          <w:rPr>
            <w:rStyle w:val="Hyperlink"/>
            <w:rFonts w:asciiTheme="majorHAnsi" w:hAnsiTheme="majorHAnsi"/>
            <w:sz w:val="22"/>
          </w:rPr>
          <w:t xml:space="preserve"> Manager (TBSM)</w:t>
        </w:r>
      </w:hyperlink>
      <w:r w:rsidR="000F7D2F" w:rsidRPr="008201E4">
        <w:t>,</w:t>
      </w:r>
      <w:r w:rsidR="003C0456">
        <w:t xml:space="preserve"> and</w:t>
      </w:r>
      <w:r w:rsidR="000F7D2F" w:rsidRPr="008201E4">
        <w:t xml:space="preserve"> </w:t>
      </w:r>
      <w:hyperlink r:id="rId14" w:history="1">
        <w:r w:rsidR="00D947C4" w:rsidRPr="0038307B">
          <w:rPr>
            <w:rStyle w:val="Hyperlink"/>
            <w:rFonts w:asciiTheme="majorHAnsi" w:hAnsiTheme="majorHAnsi"/>
            <w:sz w:val="22"/>
          </w:rPr>
          <w:t xml:space="preserve">Tivoli </w:t>
        </w:r>
        <w:proofErr w:type="spellStart"/>
        <w:r w:rsidR="00D947C4" w:rsidRPr="0038307B">
          <w:rPr>
            <w:rStyle w:val="Hyperlink"/>
            <w:rFonts w:asciiTheme="majorHAnsi" w:hAnsiTheme="majorHAnsi"/>
            <w:sz w:val="22"/>
          </w:rPr>
          <w:t>Netcool</w:t>
        </w:r>
        <w:proofErr w:type="spellEnd"/>
        <w:r w:rsidR="00D947C4" w:rsidRPr="0038307B">
          <w:rPr>
            <w:rStyle w:val="Hyperlink"/>
            <w:rFonts w:asciiTheme="majorHAnsi" w:hAnsiTheme="majorHAnsi"/>
            <w:sz w:val="22"/>
          </w:rPr>
          <w:t>/Impact</w:t>
        </w:r>
      </w:hyperlink>
      <w:r w:rsidR="00D947C4" w:rsidRPr="008201E4">
        <w:t xml:space="preserve"> products.</w:t>
      </w:r>
    </w:p>
    <w:p w14:paraId="2FAA91F1" w14:textId="35BB1270" w:rsidR="00611231" w:rsidRPr="00981B99" w:rsidRDefault="00583D52" w:rsidP="00617D88">
      <w:pPr>
        <w:pStyle w:val="ListBullet"/>
      </w:pPr>
      <w:r>
        <w:t>Introducing</w:t>
      </w:r>
      <w:r w:rsidR="00611231" w:rsidRPr="00981B99">
        <w:t xml:space="preserve"> </w:t>
      </w:r>
      <w:r w:rsidR="00631F95" w:rsidRPr="00981B99">
        <w:t xml:space="preserve">Agile </w:t>
      </w:r>
      <w:r w:rsidR="00A016ED" w:rsidRPr="00981B99">
        <w:t xml:space="preserve">Development </w:t>
      </w:r>
      <w:r w:rsidR="00562DD5">
        <w:t>to the</w:t>
      </w:r>
      <w:r w:rsidR="00631F95" w:rsidRPr="00981B99">
        <w:t xml:space="preserve"> teams</w:t>
      </w:r>
      <w:r w:rsidR="00D947C4" w:rsidRPr="00981B99">
        <w:t>, reducing</w:t>
      </w:r>
      <w:r w:rsidR="00471EFA" w:rsidRPr="00981B99">
        <w:t xml:space="preserve"> </w:t>
      </w:r>
      <w:r w:rsidR="00562DD5">
        <w:t>time to deliver</w:t>
      </w:r>
      <w:r w:rsidR="00A016ED" w:rsidRPr="00981B99">
        <w:t xml:space="preserve"> releases by 80% (from 18 months to 3 months</w:t>
      </w:r>
      <w:r w:rsidR="00390A62" w:rsidRPr="00981B99">
        <w:t>)</w:t>
      </w:r>
      <w:r w:rsidR="00A016ED" w:rsidRPr="00981B99">
        <w:t>.</w:t>
      </w:r>
    </w:p>
    <w:p w14:paraId="11566A5A" w14:textId="77777777" w:rsidR="007B396B" w:rsidRDefault="007B396B" w:rsidP="007B396B">
      <w:pPr>
        <w:pStyle w:val="ListBullet"/>
      </w:pPr>
      <w:r>
        <w:t>Embedding</w:t>
      </w:r>
      <w:r w:rsidRPr="00981B99">
        <w:t xml:space="preserve"> QA and </w:t>
      </w:r>
      <w:r>
        <w:t xml:space="preserve">technical writers </w:t>
      </w:r>
      <w:r w:rsidRPr="00981B99">
        <w:t>into the Agile scrum</w:t>
      </w:r>
      <w:r>
        <w:t>s</w:t>
      </w:r>
      <w:r w:rsidRPr="00981B99">
        <w:t>. This reduce</w:t>
      </w:r>
      <w:r>
        <w:t>d the number</w:t>
      </w:r>
      <w:r w:rsidRPr="00981B99">
        <w:t xml:space="preserve"> of </w:t>
      </w:r>
      <w:r>
        <w:t xml:space="preserve">defects found in the field by 30%, and </w:t>
      </w:r>
      <w:r w:rsidRPr="00981B99">
        <w:t>dramatically</w:t>
      </w:r>
      <w:r>
        <w:t xml:space="preserve"> improved morale, eliminating the “Us vs. Them”</w:t>
      </w:r>
      <w:r w:rsidRPr="00981B99">
        <w:t xml:space="preserve"> feelings that had developed over the</w:t>
      </w:r>
      <w:r>
        <w:t xml:space="preserve"> years.</w:t>
      </w:r>
    </w:p>
    <w:p w14:paraId="65F72822" w14:textId="4F4E7107" w:rsidR="001B056E" w:rsidRDefault="00583D52" w:rsidP="00617D88">
      <w:pPr>
        <w:pStyle w:val="ListBullet"/>
      </w:pPr>
      <w:r>
        <w:t xml:space="preserve">Enforcing </w:t>
      </w:r>
      <w:r w:rsidR="00A0311E">
        <w:t xml:space="preserve">stricter </w:t>
      </w:r>
      <w:r>
        <w:t xml:space="preserve">quality standards, reducing allowable defects in releases </w:t>
      </w:r>
      <w:r w:rsidR="00A0311E">
        <w:t xml:space="preserve">from </w:t>
      </w:r>
      <w:r w:rsidR="003C0456">
        <w:t xml:space="preserve">200 to </w:t>
      </w:r>
      <w:r w:rsidR="002C0492">
        <w:t xml:space="preserve">fewer </w:t>
      </w:r>
      <w:r w:rsidR="00BD3741">
        <w:t xml:space="preserve">than </w:t>
      </w:r>
      <w:r w:rsidR="003C0456">
        <w:t>10.</w:t>
      </w:r>
    </w:p>
    <w:p w14:paraId="3147E89F" w14:textId="003F321A" w:rsidR="00C91F2F" w:rsidRDefault="00A0311E" w:rsidP="00C91F2F">
      <w:pPr>
        <w:pStyle w:val="ListBullet"/>
      </w:pPr>
      <w:r>
        <w:t>Pioneering</w:t>
      </w:r>
      <w:r w:rsidR="002F5463" w:rsidRPr="00981B99">
        <w:t xml:space="preserve"> </w:t>
      </w:r>
      <w:r w:rsidR="007B396B">
        <w:t xml:space="preserve">Scrum </w:t>
      </w:r>
      <w:r w:rsidR="00BD3741">
        <w:t xml:space="preserve">verification </w:t>
      </w:r>
      <w:r w:rsidR="009F4730">
        <w:t xml:space="preserve">of </w:t>
      </w:r>
      <w:r w:rsidR="002F5463" w:rsidRPr="00981B99">
        <w:t>Internationalization (</w:t>
      </w:r>
      <w:r w:rsidR="00BD3741">
        <w:t>i</w:t>
      </w:r>
      <w:r w:rsidR="002F5463" w:rsidRPr="00981B99">
        <w:t>18</w:t>
      </w:r>
      <w:r w:rsidR="00BD3741">
        <w:t>n</w:t>
      </w:r>
      <w:r w:rsidR="002F5463" w:rsidRPr="00981B99">
        <w:t>) and Accessibility (</w:t>
      </w:r>
      <w:r w:rsidR="00BD3741">
        <w:t>a</w:t>
      </w:r>
      <w:r w:rsidR="00ED5FB0">
        <w:t>11</w:t>
      </w:r>
      <w:r w:rsidR="00BD3741">
        <w:t>y</w:t>
      </w:r>
      <w:r w:rsidR="002F5463" w:rsidRPr="00981B99">
        <w:t>)</w:t>
      </w:r>
      <w:r w:rsidR="009F4730">
        <w:t xml:space="preserve">, achieving 100% </w:t>
      </w:r>
      <w:r w:rsidR="007B315B">
        <w:t>coverage</w:t>
      </w:r>
      <w:r w:rsidR="00C91F2F">
        <w:t>.</w:t>
      </w:r>
    </w:p>
    <w:p w14:paraId="1FC948A3" w14:textId="4625E0F1" w:rsidR="00C91F2F" w:rsidRPr="00C91F2F" w:rsidRDefault="008F4EEE" w:rsidP="008F4EEE">
      <w:pPr>
        <w:pStyle w:val="ListBullet"/>
      </w:pPr>
      <w:r>
        <w:t>L</w:t>
      </w:r>
      <w:r w:rsidR="00BE7295">
        <w:t>eading</w:t>
      </w:r>
      <w:r>
        <w:t xml:space="preserve"> the adoption of Open Source, eliminating "No</w:t>
      </w:r>
      <w:r w:rsidR="007B315B">
        <w:t xml:space="preserve">t Invented Here" sentiments </w:t>
      </w:r>
      <w:r>
        <w:t>in development and management.</w:t>
      </w:r>
    </w:p>
    <w:p w14:paraId="5CA48750" w14:textId="5A094C7D" w:rsidR="00E06BC9" w:rsidRPr="00E06BC9" w:rsidRDefault="00E06BC9" w:rsidP="00617D88">
      <w:pPr>
        <w:pStyle w:val="ListBullet"/>
      </w:pPr>
      <w:r>
        <w:t>Recruit</w:t>
      </w:r>
      <w:r w:rsidR="00EF3A0E">
        <w:t xml:space="preserve">ing, training and mentoring </w:t>
      </w:r>
      <w:r>
        <w:t>team members</w:t>
      </w:r>
      <w:r w:rsidR="00240CAC">
        <w:t xml:space="preserve"> from diverse </w:t>
      </w:r>
      <w:r w:rsidR="003F7EBC">
        <w:t>backgrounds, ge</w:t>
      </w:r>
      <w:r w:rsidR="007B315B">
        <w:t>ographic areas, and</w:t>
      </w:r>
      <w:r w:rsidR="003F7EBC">
        <w:t xml:space="preserve"> expertise.</w:t>
      </w:r>
    </w:p>
    <w:p w14:paraId="71380A30" w14:textId="4C4BE151" w:rsidR="004204FC" w:rsidRPr="00382BB4" w:rsidRDefault="007B396B" w:rsidP="00382BB4">
      <w:pPr>
        <w:pStyle w:val="Heading2"/>
        <w:rPr>
          <w:rStyle w:val="Position"/>
          <w:sz w:val="24"/>
        </w:rPr>
      </w:pPr>
      <w:r>
        <w:t xml:space="preserve">Scrum Master - </w:t>
      </w:r>
      <w:r w:rsidR="001F4A67" w:rsidRPr="00981B99">
        <w:t>Chief Programmer</w:t>
      </w:r>
      <w:r w:rsidR="000A6BEF" w:rsidRPr="00981B99">
        <w:t xml:space="preserve"> - Senior Software Engineer</w:t>
      </w:r>
      <w:r w:rsidR="00382BB4">
        <w:tab/>
      </w:r>
      <w:r w:rsidR="001F4A67"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A51BB8">
        <w:rPr>
          <w:rStyle w:val="Position"/>
        </w:rPr>
        <w:t> </w:t>
      </w:r>
      <w:r w:rsidR="001F4A67" w:rsidRPr="00E60795">
        <w:rPr>
          <w:rStyle w:val="Position"/>
        </w:rPr>
        <w:t>NC</w:t>
      </w:r>
      <w:r w:rsidR="003A53F3" w:rsidRPr="00E60795">
        <w:rPr>
          <w:rStyle w:val="Position"/>
        </w:rPr>
        <w:t xml:space="preserve"> |</w:t>
      </w:r>
      <w:r w:rsidR="002D6CA6">
        <w:rPr>
          <w:rStyle w:val="Position"/>
        </w:rPr>
        <w:t xml:space="preserve"> </w:t>
      </w:r>
      <w:r w:rsidR="000A6BEF" w:rsidRPr="00E60795">
        <w:rPr>
          <w:rStyle w:val="Position"/>
        </w:rPr>
        <w:t xml:space="preserve">2006 - </w:t>
      </w:r>
      <w:r w:rsidR="00C2411F" w:rsidRPr="00E60795">
        <w:rPr>
          <w:rStyle w:val="Position"/>
        </w:rPr>
        <w:t>2012</w:t>
      </w:r>
    </w:p>
    <w:p w14:paraId="121D0E63" w14:textId="442D8C7A" w:rsidR="00284F09" w:rsidRPr="00284F09" w:rsidRDefault="001F4A67" w:rsidP="00B62697">
      <w:r w:rsidRPr="00981B99">
        <w:t xml:space="preserve">Led </w:t>
      </w:r>
      <w:r w:rsidR="00296372">
        <w:t>1</w:t>
      </w:r>
      <w:r w:rsidR="00A557CE" w:rsidRPr="00981B99">
        <w:t>6</w:t>
      </w:r>
      <w:r w:rsidRPr="00981B99">
        <w:t xml:space="preserve"> programmers in the design, development and release of </w:t>
      </w:r>
      <w:r w:rsidR="002752B3" w:rsidRPr="00981B99">
        <w:t>4 major</w:t>
      </w:r>
      <w:r w:rsidR="0075263B">
        <w:t xml:space="preserve"> multi-year</w:t>
      </w:r>
      <w:r w:rsidR="002752B3" w:rsidRPr="00981B99">
        <w:t xml:space="preserve"> releases of </w:t>
      </w:r>
      <w:r w:rsidR="0075263B">
        <w:t>I</w:t>
      </w:r>
      <w:r w:rsidR="002752B3" w:rsidRPr="00981B99">
        <w:t>mpact</w:t>
      </w:r>
      <w:r w:rsidR="0075263B">
        <w:t xml:space="preserve"> and TBSM</w:t>
      </w:r>
      <w:r w:rsidR="00284F09">
        <w:t>, delivering all releases on schedule, with all quality targets achieved.</w:t>
      </w:r>
    </w:p>
    <w:p w14:paraId="38FB3076" w14:textId="4D4CE801" w:rsidR="00370C0A" w:rsidRDefault="00390A62" w:rsidP="00617D88">
      <w:pPr>
        <w:pStyle w:val="ListBullet"/>
      </w:pPr>
      <w:r w:rsidRPr="00981B99">
        <w:t xml:space="preserve">Served as Lead of the Scrum of Scrums for </w:t>
      </w:r>
      <w:r w:rsidR="00D44316">
        <w:t>4</w:t>
      </w:r>
      <w:r w:rsidRPr="00981B99">
        <w:t xml:space="preserve"> separate Scrum </w:t>
      </w:r>
      <w:r w:rsidR="00D44316">
        <w:t>t</w:t>
      </w:r>
      <w:r w:rsidR="0018273F">
        <w:t>eams (Front-End, Back-</w:t>
      </w:r>
      <w:r w:rsidRPr="00981B99">
        <w:t>End, Install and Tools)</w:t>
      </w:r>
      <w:r w:rsidR="00DD6BD1">
        <w:t xml:space="preserve">, </w:t>
      </w:r>
      <w:r w:rsidR="00982FD2">
        <w:t>identifying, managing</w:t>
      </w:r>
      <w:r w:rsidR="00DD6BD1">
        <w:t xml:space="preserve"> and resolving all cross-scrum dependencies.</w:t>
      </w:r>
    </w:p>
    <w:p w14:paraId="79B10753" w14:textId="72D2E8D2" w:rsidR="00370C0A" w:rsidRPr="00370C0A" w:rsidRDefault="00BB41EE" w:rsidP="00617D88">
      <w:pPr>
        <w:pStyle w:val="ListBullet"/>
      </w:pPr>
      <w:r>
        <w:t>Immediately following a Project Manage</w:t>
      </w:r>
      <w:r w:rsidR="004F335C">
        <w:t xml:space="preserve">r </w:t>
      </w:r>
      <w:r>
        <w:t xml:space="preserve">reorganization, volunteered to take point on 2 major </w:t>
      </w:r>
      <w:r w:rsidR="00FA7F58">
        <w:t xml:space="preserve">projects </w:t>
      </w:r>
      <w:r>
        <w:t xml:space="preserve">which were behind schedule. </w:t>
      </w:r>
      <w:r w:rsidR="006642D6">
        <w:t>With</w:t>
      </w:r>
      <w:r>
        <w:t xml:space="preserve"> my 6 mon</w:t>
      </w:r>
      <w:r w:rsidR="00024E40">
        <w:t>ths of leadership, both</w:t>
      </w:r>
      <w:r>
        <w:t xml:space="preserve"> shipped on schedule</w:t>
      </w:r>
      <w:r w:rsidR="006F54CF">
        <w:t>,</w:t>
      </w:r>
      <w:r w:rsidR="00024E40">
        <w:t xml:space="preserve"> with their </w:t>
      </w:r>
      <w:r w:rsidR="00FA7F58">
        <w:t>full feature sets implemented.</w:t>
      </w:r>
    </w:p>
    <w:p w14:paraId="7F72D78F" w14:textId="56941C59" w:rsidR="00982FD2" w:rsidRDefault="006D3280" w:rsidP="00617D88">
      <w:pPr>
        <w:pStyle w:val="ListBullet"/>
      </w:pPr>
      <w:r>
        <w:t>Moved to Continuous Delivery model</w:t>
      </w:r>
      <w:r w:rsidR="00352552">
        <w:t xml:space="preserve">, increasing build and automated verification from </w:t>
      </w:r>
      <w:r w:rsidR="00982FD2">
        <w:t>once a week to 4 times a day</w:t>
      </w:r>
      <w:r>
        <w:t xml:space="preserve"> across 5 operating systems</w:t>
      </w:r>
      <w:r w:rsidR="00877F68">
        <w:t xml:space="preserve">, dramatically </w:t>
      </w:r>
      <w:r w:rsidR="00BB41EE">
        <w:t xml:space="preserve">reducing </w:t>
      </w:r>
      <w:r w:rsidR="00877F68">
        <w:t xml:space="preserve">the time to </w:t>
      </w:r>
      <w:r w:rsidR="00875C67">
        <w:t>identify and resolve defects.</w:t>
      </w:r>
    </w:p>
    <w:p w14:paraId="3BC5668F" w14:textId="48BCFE61" w:rsidR="0051245E" w:rsidRDefault="0051245E" w:rsidP="003074FB">
      <w:pPr>
        <w:pStyle w:val="ListBullet"/>
      </w:pPr>
      <w:r>
        <w:t>Created and maintained over 100 internal wiki pages and tutorials to quickly get new developers on board, as well as to share best practices, tips and techniques among the experienced developers</w:t>
      </w:r>
      <w:r w:rsidR="00984CE6">
        <w:t>.</w:t>
      </w:r>
    </w:p>
    <w:p w14:paraId="0455226A" w14:textId="562040D7" w:rsidR="0051245E" w:rsidRDefault="007F60FC" w:rsidP="00BD76C0">
      <w:pPr>
        <w:pStyle w:val="ListBullet"/>
      </w:pPr>
      <w:r>
        <w:t>Reduced d</w:t>
      </w:r>
      <w:r w:rsidR="0051245E">
        <w:t>ev</w:t>
      </w:r>
      <w:r>
        <w:t>elopers’</w:t>
      </w:r>
      <w:r w:rsidR="0051245E">
        <w:t xml:space="preserve"> onboarding time from 2 weeks to 1 hour by </w:t>
      </w:r>
      <w:r>
        <w:t xml:space="preserve">automatically </w:t>
      </w:r>
      <w:r w:rsidR="00024E40">
        <w:t xml:space="preserve">creating </w:t>
      </w:r>
      <w:r w:rsidR="0051245E">
        <w:t>dev environment VMs.</w:t>
      </w:r>
    </w:p>
    <w:p w14:paraId="219530B4" w14:textId="35286CAB" w:rsidR="00352552" w:rsidRPr="00352552" w:rsidRDefault="00352552" w:rsidP="00617D88">
      <w:pPr>
        <w:pStyle w:val="ListBullet"/>
      </w:pPr>
      <w:r>
        <w:t>Administrated and personally verified pull</w:t>
      </w:r>
      <w:r w:rsidR="00EF3A0E">
        <w:t xml:space="preserve"> requests on 2</w:t>
      </w:r>
      <w:r>
        <w:t xml:space="preserve"> code r</w:t>
      </w:r>
      <w:r w:rsidR="00EF3A0E">
        <w:t>e</w:t>
      </w:r>
      <w:r w:rsidR="007F60FC">
        <w:t>positories, spanning</w:t>
      </w:r>
      <w:r w:rsidR="00EF3A0E">
        <w:t xml:space="preserve"> </w:t>
      </w:r>
      <w:r w:rsidRPr="00981B99">
        <w:t>1.6 million lines of code</w:t>
      </w:r>
      <w:r>
        <w:t>.</w:t>
      </w:r>
    </w:p>
    <w:p w14:paraId="6775C6E4" w14:textId="508FD9A2" w:rsidR="00ED7AAF" w:rsidRPr="00382BB4" w:rsidRDefault="008D46BC" w:rsidP="00382BB4">
      <w:pPr>
        <w:pStyle w:val="Heading2"/>
        <w:rPr>
          <w:rStyle w:val="Position"/>
          <w:sz w:val="24"/>
        </w:rPr>
      </w:pPr>
      <w:r>
        <w:t>Front-</w:t>
      </w:r>
      <w:r w:rsidR="003A53F3" w:rsidRPr="00981B99">
        <w:t xml:space="preserve">End </w:t>
      </w:r>
      <w:r w:rsidR="007D3174">
        <w:t xml:space="preserve">Development </w:t>
      </w:r>
      <w:r w:rsidR="00ED7AAF" w:rsidRPr="00981B99">
        <w:t>Team Lead</w:t>
      </w:r>
      <w:r w:rsidR="00382BB4">
        <w:tab/>
      </w:r>
      <w:r w:rsidR="00ED7AAF"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7B315B" w:rsidRPr="007B315B">
        <w:rPr>
          <w:rStyle w:val="Position"/>
        </w:rPr>
        <w:t xml:space="preserve"> </w:t>
      </w:r>
      <w:r w:rsidR="007B315B">
        <w:rPr>
          <w:rStyle w:val="Position"/>
        </w:rPr>
        <w:t> </w:t>
      </w:r>
      <w:r w:rsidR="00ED7AAF" w:rsidRPr="00E60795">
        <w:rPr>
          <w:rStyle w:val="Position"/>
        </w:rPr>
        <w:t>NC</w:t>
      </w:r>
      <w:r w:rsidR="003A53F3" w:rsidRPr="00E60795">
        <w:rPr>
          <w:rStyle w:val="Position"/>
        </w:rPr>
        <w:t xml:space="preserve"> | </w:t>
      </w:r>
      <w:r w:rsidR="00C2411F" w:rsidRPr="00E60795">
        <w:rPr>
          <w:rStyle w:val="Position"/>
        </w:rPr>
        <w:t>200</w:t>
      </w:r>
      <w:r w:rsidR="003A53F3" w:rsidRPr="00E60795">
        <w:rPr>
          <w:rStyle w:val="Position"/>
        </w:rPr>
        <w:t>1</w:t>
      </w:r>
      <w:r w:rsidR="00C2411F" w:rsidRPr="00E60795">
        <w:rPr>
          <w:rStyle w:val="Position"/>
        </w:rPr>
        <w:t xml:space="preserve"> - </w:t>
      </w:r>
      <w:r w:rsidR="001428B8" w:rsidRPr="00E60795">
        <w:rPr>
          <w:rStyle w:val="Position"/>
        </w:rPr>
        <w:t>2006</w:t>
      </w:r>
    </w:p>
    <w:p w14:paraId="4EEB6DD9" w14:textId="48D6CBAD" w:rsidR="00204355" w:rsidRDefault="00ED7AAF" w:rsidP="00B62697">
      <w:r w:rsidRPr="00981B99">
        <w:t xml:space="preserve">Led </w:t>
      </w:r>
      <w:r w:rsidR="001428B8" w:rsidRPr="00981B99">
        <w:t>12</w:t>
      </w:r>
      <w:r w:rsidRPr="00981B99">
        <w:t xml:space="preserve"> </w:t>
      </w:r>
      <w:r w:rsidR="00AC5914" w:rsidRPr="00981B99">
        <w:t xml:space="preserve">developers </w:t>
      </w:r>
      <w:r w:rsidRPr="00981B99">
        <w:t xml:space="preserve">in the design </w:t>
      </w:r>
      <w:r w:rsidR="001428B8" w:rsidRPr="00981B99">
        <w:t>and implement</w:t>
      </w:r>
      <w:r w:rsidR="00A557CE" w:rsidRPr="00981B99">
        <w:t>ation</w:t>
      </w:r>
      <w:r w:rsidR="001428B8" w:rsidRPr="00981B99">
        <w:t xml:space="preserve"> </w:t>
      </w:r>
      <w:r w:rsidRPr="00981B99">
        <w:t xml:space="preserve">of a new </w:t>
      </w:r>
      <w:r w:rsidR="00780916" w:rsidRPr="00981B99">
        <w:t xml:space="preserve">cross-platform </w:t>
      </w:r>
      <w:r w:rsidR="00A557CE" w:rsidRPr="00981B99">
        <w:t>Java-based user interface</w:t>
      </w:r>
      <w:r w:rsidR="00B76996">
        <w:t xml:space="preserve"> for TBSM</w:t>
      </w:r>
      <w:r w:rsidR="00204355">
        <w:t>.</w:t>
      </w:r>
    </w:p>
    <w:p w14:paraId="69540677" w14:textId="40A537DC" w:rsidR="00CE6525" w:rsidRDefault="00D3577F" w:rsidP="00617D88">
      <w:pPr>
        <w:pStyle w:val="ListBullet"/>
      </w:pPr>
      <w:r>
        <w:t xml:space="preserve">Consolidated 4 separate DVD-based </w:t>
      </w:r>
      <w:r w:rsidR="00D02BE2">
        <w:t xml:space="preserve">console </w:t>
      </w:r>
      <w:r>
        <w:t xml:space="preserve">installations, into a single, downloadable </w:t>
      </w:r>
      <w:r w:rsidR="00CE6525">
        <w:t>Java Web Start UI.</w:t>
      </w:r>
    </w:p>
    <w:p w14:paraId="314E915F" w14:textId="3460AA2D" w:rsidR="00CB4179" w:rsidRDefault="00540EFF" w:rsidP="00617D88">
      <w:pPr>
        <w:pStyle w:val="ListBullet"/>
      </w:pPr>
      <w:r>
        <w:t xml:space="preserve">Instituted </w:t>
      </w:r>
      <w:r w:rsidR="00E06BC9">
        <w:t xml:space="preserve">monthly </w:t>
      </w:r>
      <w:r w:rsidR="00341478">
        <w:t>c</w:t>
      </w:r>
      <w:r w:rsidR="00A825B5">
        <w:t>ustomer reviews and usability testing f</w:t>
      </w:r>
      <w:r w:rsidR="00024E40">
        <w:t>or new features, incorporating</w:t>
      </w:r>
      <w:r w:rsidR="00A825B5">
        <w:t xml:space="preserve"> feedback into the designs.</w:t>
      </w:r>
    </w:p>
    <w:p w14:paraId="61FDD3E9" w14:textId="21FC50BC" w:rsidR="00A647E3" w:rsidRDefault="00562DD5" w:rsidP="00617D88">
      <w:pPr>
        <w:pStyle w:val="ListBullet"/>
      </w:pPr>
      <w:r>
        <w:t>Created and enforced UI /</w:t>
      </w:r>
      <w:r w:rsidR="0035110F">
        <w:t xml:space="preserve"> UX standards, working </w:t>
      </w:r>
      <w:r>
        <w:t>closely acr</w:t>
      </w:r>
      <w:r w:rsidR="00024E40">
        <w:t>oss teams to ensure a coherent cross-product experience</w:t>
      </w:r>
      <w:r w:rsidR="00A647E3">
        <w:t>.</w:t>
      </w:r>
    </w:p>
    <w:p w14:paraId="06EA3007" w14:textId="6B35D12A" w:rsidR="000A6BEF" w:rsidRPr="00981B99" w:rsidRDefault="00A647E3" w:rsidP="00A647E3">
      <w:pPr>
        <w:pStyle w:val="ListBullet"/>
      </w:pPr>
      <w:r w:rsidRPr="00A647E3">
        <w:t>Increased developer productivity by creating the first internal Development Wiki.</w:t>
      </w:r>
    </w:p>
    <w:p w14:paraId="61411F28" w14:textId="200A89A0" w:rsidR="000A6BEF" w:rsidRPr="00382BB4" w:rsidRDefault="008D46BC" w:rsidP="00382BB4">
      <w:pPr>
        <w:pStyle w:val="Heading2"/>
        <w:rPr>
          <w:rStyle w:val="Position"/>
          <w:sz w:val="24"/>
        </w:rPr>
      </w:pPr>
      <w:r>
        <w:t>Front-</w:t>
      </w:r>
      <w:r w:rsidR="003A53F3" w:rsidRPr="00981B99">
        <w:t>End Developer</w:t>
      </w:r>
      <w:r w:rsidR="00382BB4">
        <w:tab/>
      </w:r>
      <w:r w:rsidR="000A6BEF" w:rsidRPr="00E60795">
        <w:rPr>
          <w:rStyle w:val="Position"/>
        </w:rPr>
        <w:t>IBM</w:t>
      </w:r>
      <w:r w:rsidR="003A53F3" w:rsidRPr="00E60795">
        <w:rPr>
          <w:rStyle w:val="Position"/>
        </w:rPr>
        <w:t xml:space="preserve"> | </w:t>
      </w:r>
      <w:r w:rsidR="00E4294C" w:rsidRPr="00E60795">
        <w:rPr>
          <w:rStyle w:val="Position"/>
        </w:rPr>
        <w:t>R</w:t>
      </w:r>
      <w:r w:rsidR="00E4294C">
        <w:rPr>
          <w:rStyle w:val="Position"/>
        </w:rPr>
        <w:t>aleigh</w:t>
      </w:r>
      <w:r w:rsidR="00A51BB8">
        <w:rPr>
          <w:rStyle w:val="Position"/>
        </w:rPr>
        <w:t>,</w:t>
      </w:r>
      <w:r w:rsidR="007B315B" w:rsidRPr="007B315B">
        <w:rPr>
          <w:rStyle w:val="Position"/>
        </w:rPr>
        <w:t xml:space="preserve"> </w:t>
      </w:r>
      <w:r w:rsidR="007B315B">
        <w:rPr>
          <w:rStyle w:val="Position"/>
        </w:rPr>
        <w:t> </w:t>
      </w:r>
      <w:r w:rsidR="00471EFA" w:rsidRPr="00E60795">
        <w:rPr>
          <w:rStyle w:val="Position"/>
        </w:rPr>
        <w:t>NC</w:t>
      </w:r>
      <w:r w:rsidR="003A53F3" w:rsidRPr="00E60795">
        <w:rPr>
          <w:rStyle w:val="Position"/>
        </w:rPr>
        <w:t xml:space="preserve"> |</w:t>
      </w:r>
      <w:r w:rsidR="007B315B">
        <w:rPr>
          <w:rStyle w:val="Position"/>
        </w:rPr>
        <w:t xml:space="preserve"> </w:t>
      </w:r>
      <w:r w:rsidR="00C1363F" w:rsidRPr="00E60795">
        <w:rPr>
          <w:rStyle w:val="Position"/>
        </w:rPr>
        <w:t>1996</w:t>
      </w:r>
      <w:r w:rsidR="00C2411F" w:rsidRPr="00E60795">
        <w:rPr>
          <w:rStyle w:val="Position"/>
        </w:rPr>
        <w:t xml:space="preserve"> - </w:t>
      </w:r>
      <w:r w:rsidR="00C1363F" w:rsidRPr="00E60795">
        <w:rPr>
          <w:rStyle w:val="Position"/>
        </w:rPr>
        <w:t>2001</w:t>
      </w:r>
    </w:p>
    <w:p w14:paraId="215F50A8" w14:textId="449B7FC8" w:rsidR="00CE6525" w:rsidRDefault="00432AD1" w:rsidP="00617D88">
      <w:pPr>
        <w:pStyle w:val="ListBullet"/>
      </w:pPr>
      <w:r>
        <w:t xml:space="preserve">Developed the </w:t>
      </w:r>
      <w:r w:rsidR="009C44E7">
        <w:t xml:space="preserve">tools </w:t>
      </w:r>
      <w:r>
        <w:t>and instrumented 100% of the UI</w:t>
      </w:r>
      <w:r w:rsidR="000514C7">
        <w:t xml:space="preserve"> code</w:t>
      </w:r>
      <w:r>
        <w:t xml:space="preserve"> to enable automated verification</w:t>
      </w:r>
      <w:r w:rsidR="000514C7">
        <w:t xml:space="preserve"> of the user interface</w:t>
      </w:r>
      <w:r w:rsidR="00CE6525">
        <w:t>.</w:t>
      </w:r>
    </w:p>
    <w:p w14:paraId="7532B508" w14:textId="166E027B" w:rsidR="00D3577F" w:rsidRPr="00D3577F" w:rsidRDefault="00CE6525" w:rsidP="00D3577F">
      <w:pPr>
        <w:pStyle w:val="ListBullet"/>
      </w:pPr>
      <w:r>
        <w:t>Desi</w:t>
      </w:r>
      <w:r w:rsidR="00AD7E33">
        <w:t>gned and implemented tools</w:t>
      </w:r>
      <w:r>
        <w:t xml:space="preserve"> to automatically identify and report i18n violations</w:t>
      </w:r>
      <w:r w:rsidR="00AD7E33">
        <w:t>.</w:t>
      </w:r>
    </w:p>
    <w:p w14:paraId="2BA5899E" w14:textId="77777777" w:rsidR="00296372" w:rsidRDefault="00296372" w:rsidP="00296372">
      <w:pPr>
        <w:pStyle w:val="Heading1"/>
        <w:jc w:val="left"/>
      </w:pPr>
      <w:r>
        <w:t>Education</w:t>
      </w:r>
    </w:p>
    <w:p w14:paraId="3D5CC95B" w14:textId="129CF333" w:rsidR="00296372" w:rsidRPr="00296372" w:rsidRDefault="00296372" w:rsidP="00296372">
      <w:pPr>
        <w:rPr>
          <w:b/>
        </w:rPr>
      </w:pPr>
      <w:r w:rsidRPr="00D80D24">
        <w:rPr>
          <w:b/>
        </w:rPr>
        <w:t>B</w:t>
      </w:r>
      <w:r>
        <w:rPr>
          <w:b/>
        </w:rPr>
        <w:t xml:space="preserve">.S. </w:t>
      </w:r>
      <w:r w:rsidRPr="00D80D24">
        <w:rPr>
          <w:b/>
        </w:rPr>
        <w:t>Computer Science</w:t>
      </w:r>
      <w:r>
        <w:t xml:space="preserve"> - </w:t>
      </w:r>
      <w:r w:rsidRPr="007D3174">
        <w:rPr>
          <w:rStyle w:val="Position"/>
          <w:b w:val="0"/>
        </w:rPr>
        <w:t>Southern Methodist University (SMU)</w:t>
      </w:r>
      <w:r>
        <w:rPr>
          <w:rStyle w:val="Position"/>
          <w:b w:val="0"/>
        </w:rPr>
        <w:t xml:space="preserve"> - Dallas, </w:t>
      </w:r>
      <w:r w:rsidRPr="007D3174">
        <w:rPr>
          <w:rStyle w:val="Position"/>
          <w:b w:val="0"/>
        </w:rPr>
        <w:t>TX</w:t>
      </w:r>
    </w:p>
    <w:p w14:paraId="1C51B389" w14:textId="56B18507" w:rsidR="007D3174" w:rsidRDefault="007D3174" w:rsidP="0038307B">
      <w:pPr>
        <w:pStyle w:val="Heading1"/>
        <w:jc w:val="left"/>
      </w:pPr>
      <w:r>
        <w:t>Skills</w:t>
      </w:r>
    </w:p>
    <w:p w14:paraId="6B3F8FB5" w14:textId="6270BDCB" w:rsidR="00A7174C" w:rsidRPr="00A7174C" w:rsidRDefault="00961B08" w:rsidP="00432AD1">
      <w:r>
        <w:t xml:space="preserve">Excellent </w:t>
      </w:r>
      <w:r w:rsidR="00497013">
        <w:t xml:space="preserve">Written and Verbal </w:t>
      </w:r>
      <w:r>
        <w:t>C</w:t>
      </w:r>
      <w:r w:rsidR="00A7174C" w:rsidRPr="00A7174C">
        <w:t>ommunication</w:t>
      </w:r>
      <w:r w:rsidR="00E85B67">
        <w:t xml:space="preserve"> Skills</w:t>
      </w:r>
      <w:r w:rsidR="00C704E8">
        <w:t xml:space="preserve">, Time and </w:t>
      </w:r>
      <w:r w:rsidR="00E85B67">
        <w:t>Project Management</w:t>
      </w:r>
      <w:r w:rsidR="00A7174C" w:rsidRPr="00A7174C">
        <w:t xml:space="preserve"> </w:t>
      </w:r>
      <w:r>
        <w:t>S</w:t>
      </w:r>
      <w:r w:rsidR="00A7174C" w:rsidRPr="00A7174C">
        <w:t>kills</w:t>
      </w:r>
      <w:r w:rsidR="00081C73">
        <w:t>.</w:t>
      </w:r>
    </w:p>
    <w:p w14:paraId="0EA6875B" w14:textId="19D189F7" w:rsidR="00757072" w:rsidRDefault="00432AD1" w:rsidP="00432AD1">
      <w:r w:rsidRPr="007D3174">
        <w:rPr>
          <w:b/>
        </w:rPr>
        <w:t xml:space="preserve">Programming Languages: </w:t>
      </w:r>
      <w:r w:rsidR="00B54D13" w:rsidRPr="00B54D13">
        <w:t xml:space="preserve">Experience with </w:t>
      </w:r>
      <w:r w:rsidR="00E222C9">
        <w:t>JavaScript</w:t>
      </w:r>
      <w:r>
        <w:t xml:space="preserve">, </w:t>
      </w:r>
      <w:r w:rsidR="00757072">
        <w:t>Java</w:t>
      </w:r>
      <w:r>
        <w:t xml:space="preserve">, </w:t>
      </w:r>
      <w:r w:rsidR="0095731D">
        <w:t>HTML</w:t>
      </w:r>
      <w:r w:rsidR="00B54D13">
        <w:t>.</w:t>
      </w:r>
      <w:r>
        <w:t xml:space="preserve"> </w:t>
      </w:r>
      <w:r w:rsidR="00B54D13">
        <w:t xml:space="preserve">Exposure to Python, </w:t>
      </w:r>
      <w:r w:rsidR="00757072">
        <w:t>C</w:t>
      </w:r>
      <w:r>
        <w:t xml:space="preserve">, </w:t>
      </w:r>
      <w:r w:rsidR="00757072">
        <w:t>C++</w:t>
      </w:r>
      <w:r w:rsidR="00961B08">
        <w:t>.</w:t>
      </w:r>
    </w:p>
    <w:p w14:paraId="5602DC28" w14:textId="4E6466DE" w:rsidR="00095F15" w:rsidRDefault="00432AD1" w:rsidP="00432AD1">
      <w:r w:rsidRPr="007D3174">
        <w:rPr>
          <w:b/>
        </w:rPr>
        <w:t xml:space="preserve">Technologies: </w:t>
      </w:r>
      <w:r w:rsidR="00B54D13" w:rsidRPr="00B54D13">
        <w:t xml:space="preserve">Experience with </w:t>
      </w:r>
      <w:r w:rsidR="00DD4BB9" w:rsidRPr="00981B99">
        <w:t>CSS</w:t>
      </w:r>
      <w:r>
        <w:t xml:space="preserve">, </w:t>
      </w:r>
      <w:r w:rsidR="00E76A4C">
        <w:t xml:space="preserve">Sass, </w:t>
      </w:r>
      <w:r w:rsidR="00B54D13">
        <w:t>Bootstrap</w:t>
      </w:r>
      <w:r w:rsidR="00132A18">
        <w:t>,</w:t>
      </w:r>
      <w:r w:rsidR="00B20CFF">
        <w:t xml:space="preserve"> JSON</w:t>
      </w:r>
      <w:r w:rsidR="00CA7093">
        <w:t xml:space="preserve">, </w:t>
      </w:r>
      <w:bookmarkStart w:id="0" w:name="_GoBack"/>
      <w:bookmarkEnd w:id="0"/>
      <w:r w:rsidR="00CA7093">
        <w:t>Responsive Web Design</w:t>
      </w:r>
      <w:r w:rsidR="00B36AC5">
        <w:t>, AJAX/REST</w:t>
      </w:r>
      <w:r w:rsidR="00B54D13">
        <w:t xml:space="preserve">. Exposure to </w:t>
      </w:r>
      <w:r w:rsidR="00CB4179">
        <w:t>jQuery</w:t>
      </w:r>
      <w:r>
        <w:t xml:space="preserve">, </w:t>
      </w:r>
      <w:r w:rsidR="0069199D" w:rsidRPr="00981B99">
        <w:t>Angular</w:t>
      </w:r>
      <w:r w:rsidR="00B20CFF">
        <w:t>JS</w:t>
      </w:r>
      <w:r w:rsidR="00895FE2">
        <w:t xml:space="preserve">, </w:t>
      </w:r>
      <w:r w:rsidR="00081753">
        <w:t xml:space="preserve">Virtualization (VMWare and </w:t>
      </w:r>
      <w:r w:rsidR="00895FE2">
        <w:t>AWS).</w:t>
      </w:r>
      <w:r w:rsidR="003C1D0B">
        <w:t xml:space="preserve"> </w:t>
      </w:r>
    </w:p>
    <w:p w14:paraId="65EDEB72" w14:textId="49AD6FEB" w:rsidR="00B3397A" w:rsidRDefault="00432AD1" w:rsidP="00432AD1">
      <w:r w:rsidRPr="007D3174">
        <w:rPr>
          <w:b/>
        </w:rPr>
        <w:t>Development Tools:</w:t>
      </w:r>
      <w:r>
        <w:t xml:space="preserve"> </w:t>
      </w:r>
      <w:r w:rsidR="00B54D13">
        <w:t xml:space="preserve">Experience with </w:t>
      </w:r>
      <w:proofErr w:type="spellStart"/>
      <w:r w:rsidR="00DD4BB9" w:rsidRPr="00981B99">
        <w:t>Git</w:t>
      </w:r>
      <w:proofErr w:type="spellEnd"/>
      <w:r>
        <w:t>, G</w:t>
      </w:r>
      <w:r w:rsidR="00DD4BB9" w:rsidRPr="00981B99">
        <w:t>itHub</w:t>
      </w:r>
      <w:r>
        <w:t xml:space="preserve">, </w:t>
      </w:r>
      <w:r w:rsidR="00DD4BB9" w:rsidRPr="00981B99">
        <w:t>Eclipse</w:t>
      </w:r>
      <w:r>
        <w:t xml:space="preserve">, </w:t>
      </w:r>
      <w:r w:rsidR="0035110F">
        <w:t xml:space="preserve">Grunt, Gulp, </w:t>
      </w:r>
      <w:r w:rsidR="00132A18">
        <w:t xml:space="preserve">Microsoft Visual Studio Code, </w:t>
      </w:r>
      <w:r w:rsidR="00DD4BB9" w:rsidRPr="00981B99">
        <w:t>Ant</w:t>
      </w:r>
      <w:r>
        <w:t xml:space="preserve">, </w:t>
      </w:r>
      <w:r w:rsidR="00912717">
        <w:t xml:space="preserve">Rational Application Developer </w:t>
      </w:r>
      <w:r w:rsidR="001F4A67" w:rsidRPr="00981B99">
        <w:t>(RAD)</w:t>
      </w:r>
      <w:r>
        <w:t xml:space="preserve">, </w:t>
      </w:r>
      <w:r w:rsidR="00DD4BB9" w:rsidRPr="00981B99">
        <w:t>Rational Team Concert (RTC)</w:t>
      </w:r>
      <w:r>
        <w:t>,</w:t>
      </w:r>
      <w:r w:rsidR="001F4A67" w:rsidRPr="00981B99">
        <w:t xml:space="preserve"> </w:t>
      </w:r>
      <w:r w:rsidR="008114F7" w:rsidRPr="00981B99">
        <w:t xml:space="preserve">Rational </w:t>
      </w:r>
      <w:proofErr w:type="spellStart"/>
      <w:r w:rsidR="008114F7" w:rsidRPr="00981B99">
        <w:t>AppScan</w:t>
      </w:r>
      <w:proofErr w:type="spellEnd"/>
      <w:r>
        <w:t xml:space="preserve">, </w:t>
      </w:r>
      <w:r w:rsidR="00B3397A" w:rsidRPr="00981B99">
        <w:t>Microsoft Project</w:t>
      </w:r>
      <w:r w:rsidR="00132A18">
        <w:t xml:space="preserve">, </w:t>
      </w:r>
      <w:r w:rsidR="00E4487A">
        <w:t>Yeoman.</w:t>
      </w:r>
    </w:p>
    <w:p w14:paraId="251F64F5" w14:textId="4915C657" w:rsidR="00A55EF5" w:rsidRDefault="00432AD1" w:rsidP="00432AD1">
      <w:r w:rsidRPr="007D3174">
        <w:rPr>
          <w:b/>
        </w:rPr>
        <w:t xml:space="preserve">Operating Systems: </w:t>
      </w:r>
      <w:r w:rsidR="00B54D13" w:rsidRPr="00B54D13">
        <w:t xml:space="preserve">Experience with </w:t>
      </w:r>
      <w:r w:rsidR="0053545F" w:rsidRPr="00981B99">
        <w:t>UNIX</w:t>
      </w:r>
      <w:r>
        <w:t xml:space="preserve">, </w:t>
      </w:r>
      <w:r w:rsidR="00A7174C">
        <w:t xml:space="preserve">Linux, </w:t>
      </w:r>
      <w:r w:rsidR="00081753">
        <w:t>Red</w:t>
      </w:r>
      <w:r w:rsidR="00392EC0">
        <w:t xml:space="preserve"> </w:t>
      </w:r>
      <w:r w:rsidR="00081753">
        <w:t xml:space="preserve">Hat RHEL, </w:t>
      </w:r>
      <w:r w:rsidR="00757072">
        <w:t>Windows</w:t>
      </w:r>
      <w:r>
        <w:t xml:space="preserve">, </w:t>
      </w:r>
      <w:r w:rsidR="00EF6D9E">
        <w:t xml:space="preserve">Mac </w:t>
      </w:r>
      <w:r w:rsidR="00C2411F" w:rsidRPr="00981B99">
        <w:t>OS</w:t>
      </w:r>
      <w:r w:rsidR="00EF6D9E">
        <w:t xml:space="preserve"> </w:t>
      </w:r>
      <w:r w:rsidR="00C2411F" w:rsidRPr="00981B99">
        <w:t>X</w:t>
      </w:r>
      <w:r w:rsidR="00961B08">
        <w:t>.</w:t>
      </w:r>
    </w:p>
    <w:sectPr w:rsidR="00A55EF5" w:rsidSect="00432AD1">
      <w:type w:val="continuous"/>
      <w:pgSz w:w="12240" w:h="15840"/>
      <w:pgMar w:top="720" w:right="720" w:bottom="720" w:left="720" w:header="720" w:footer="720" w:gutter="0"/>
      <w:pgNumType w:start="1"/>
      <w:cols w:space="45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D6A329" w14:textId="77777777" w:rsidR="000A0079" w:rsidRDefault="000A0079">
      <w:r>
        <w:separator/>
      </w:r>
    </w:p>
  </w:endnote>
  <w:endnote w:type="continuationSeparator" w:id="0">
    <w:p w14:paraId="05894002" w14:textId="77777777" w:rsidR="000A0079" w:rsidRDefault="000A00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E5709" w14:textId="77777777" w:rsidR="00ED4D79" w:rsidRDefault="00ED4D79">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D62753" w14:textId="77777777" w:rsidR="000A0079" w:rsidRDefault="000A0079">
      <w:r>
        <w:separator/>
      </w:r>
    </w:p>
  </w:footnote>
  <w:footnote w:type="continuationSeparator" w:id="0">
    <w:p w14:paraId="1B1C0F66" w14:textId="77777777" w:rsidR="000A0079" w:rsidRDefault="000A00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F928D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F54485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9BD02C06"/>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66B82DCE"/>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DC85A3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F5E6F00"/>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D25EE0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02A0FC1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1D3E276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EFE856B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EE64E1A"/>
    <w:lvl w:ilvl="0">
      <w:start w:val="1"/>
      <w:numFmt w:val="bullet"/>
      <w:lvlText w:val=""/>
      <w:lvlJc w:val="left"/>
      <w:pPr>
        <w:tabs>
          <w:tab w:val="num" w:pos="360"/>
        </w:tabs>
        <w:ind w:left="360" w:hanging="360"/>
      </w:pPr>
      <w:rPr>
        <w:rFonts w:ascii="Wingdings" w:hAnsi="Wingdings" w:hint="default"/>
        <w:sz w:val="22"/>
      </w:rPr>
    </w:lvl>
  </w:abstractNum>
  <w:abstractNum w:abstractNumId="11" w15:restartNumberingAfterBreak="0">
    <w:nsid w:val="1373688F"/>
    <w:multiLevelType w:val="hybridMultilevel"/>
    <w:tmpl w:val="E9FA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8A00B8"/>
    <w:multiLevelType w:val="hybridMultilevel"/>
    <w:tmpl w:val="E7928BA0"/>
    <w:lvl w:ilvl="0" w:tplc="0E52D1F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DF6141"/>
    <w:multiLevelType w:val="hybridMultilevel"/>
    <w:tmpl w:val="49743440"/>
    <w:lvl w:ilvl="0" w:tplc="F6582450">
      <w:start w:val="1"/>
      <w:numFmt w:val="bullet"/>
      <w:pStyle w:val="ListBullet"/>
      <w:lvlText w:val=""/>
      <w:lvlJc w:val="left"/>
      <w:pPr>
        <w:tabs>
          <w:tab w:val="num" w:pos="216"/>
        </w:tabs>
        <w:ind w:left="216" w:hanging="216"/>
      </w:pPr>
      <w:rPr>
        <w:rFonts w:ascii="Symbol" w:hAnsi="Symbol" w:hint="default"/>
        <w:color w:val="333333"/>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56320F8"/>
    <w:multiLevelType w:val="hybridMultilevel"/>
    <w:tmpl w:val="E7928BA0"/>
    <w:lvl w:ilvl="0" w:tplc="1D12B0FA">
      <w:start w:val="1"/>
      <w:numFmt w:val="bullet"/>
      <w:lvlText w:val=""/>
      <w:lvlJc w:val="left"/>
      <w:pPr>
        <w:tabs>
          <w:tab w:val="num" w:pos="792"/>
        </w:tabs>
        <w:ind w:left="792" w:hanging="43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B3B49FE"/>
    <w:multiLevelType w:val="hybridMultilevel"/>
    <w:tmpl w:val="FD92980C"/>
    <w:lvl w:ilvl="0" w:tplc="592C7D72">
      <w:start w:val="1"/>
      <w:numFmt w:val="bullet"/>
      <w:lvlText w:val=""/>
      <w:lvlJc w:val="left"/>
      <w:pPr>
        <w:tabs>
          <w:tab w:val="num" w:pos="360"/>
        </w:tabs>
        <w:ind w:left="360" w:hanging="360"/>
      </w:pPr>
      <w:rPr>
        <w:rFonts w:ascii="Wingdings" w:hAnsi="Wingdings"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3EE1086"/>
    <w:multiLevelType w:val="multilevel"/>
    <w:tmpl w:val="5BE01376"/>
    <w:lvl w:ilvl="0">
      <w:start w:val="1"/>
      <w:numFmt w:val="bullet"/>
      <w:lvlText w:val=""/>
      <w:lvlJc w:val="left"/>
      <w:pPr>
        <w:tabs>
          <w:tab w:val="num" w:pos="360"/>
        </w:tabs>
        <w:ind w:left="36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60700A2"/>
    <w:multiLevelType w:val="hybridMultilevel"/>
    <w:tmpl w:val="EC725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6E7ED5"/>
    <w:multiLevelType w:val="multilevel"/>
    <w:tmpl w:val="2FA67B3A"/>
    <w:lvl w:ilvl="0">
      <w:start w:val="1"/>
      <w:numFmt w:val="bullet"/>
      <w:lvlText w:val=""/>
      <w:lvlJc w:val="left"/>
      <w:pPr>
        <w:tabs>
          <w:tab w:val="num" w:pos="216"/>
        </w:tabs>
        <w:ind w:left="216" w:hanging="216"/>
      </w:pPr>
      <w:rPr>
        <w:rFonts w:ascii="Symbol" w:hAnsi="Symbol" w:hint="default"/>
        <w:sz w:val="16"/>
        <w:szCs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9627E27"/>
    <w:multiLevelType w:val="multilevel"/>
    <w:tmpl w:val="1A80085C"/>
    <w:lvl w:ilvl="0">
      <w:start w:val="1"/>
      <w:numFmt w:val="bullet"/>
      <w:lvlText w:val=""/>
      <w:lvlJc w:val="left"/>
      <w:pPr>
        <w:tabs>
          <w:tab w:val="num" w:pos="360"/>
        </w:tabs>
        <w:ind w:left="360" w:hanging="360"/>
      </w:pPr>
      <w:rPr>
        <w:rFonts w:ascii="Wingdings" w:hAnsi="Wingdings" w:hint="default"/>
        <w:sz w:val="22"/>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13"/>
  </w:num>
  <w:num w:numId="4">
    <w:abstractNumId w:val="15"/>
  </w:num>
  <w:num w:numId="5">
    <w:abstractNumId w:val="10"/>
  </w:num>
  <w:num w:numId="6">
    <w:abstractNumId w:val="19"/>
  </w:num>
  <w:num w:numId="7">
    <w:abstractNumId w:val="16"/>
  </w:num>
  <w:num w:numId="8">
    <w:abstractNumId w:val="18"/>
  </w:num>
  <w:num w:numId="9">
    <w:abstractNumId w:val="8"/>
  </w:num>
  <w:num w:numId="10">
    <w:abstractNumId w:val="7"/>
  </w:num>
  <w:num w:numId="11">
    <w:abstractNumId w:val="6"/>
  </w:num>
  <w:num w:numId="12">
    <w:abstractNumId w:val="11"/>
  </w:num>
  <w:num w:numId="13">
    <w:abstractNumId w:val="13"/>
  </w:num>
  <w:num w:numId="14">
    <w:abstractNumId w:val="13"/>
  </w:num>
  <w:num w:numId="15">
    <w:abstractNumId w:val="13"/>
  </w:num>
  <w:num w:numId="16">
    <w:abstractNumId w:val="13"/>
  </w:num>
  <w:num w:numId="17">
    <w:abstractNumId w:val="13"/>
  </w:num>
  <w:num w:numId="18">
    <w:abstractNumId w:val="17"/>
  </w:num>
  <w:num w:numId="19">
    <w:abstractNumId w:val="0"/>
  </w:num>
  <w:num w:numId="20">
    <w:abstractNumId w:val="1"/>
  </w:num>
  <w:num w:numId="21">
    <w:abstractNumId w:val="2"/>
  </w:num>
  <w:num w:numId="22">
    <w:abstractNumId w:val="3"/>
  </w:num>
  <w:num w:numId="23">
    <w:abstractNumId w:val="4"/>
  </w:num>
  <w:num w:numId="24">
    <w:abstractNumId w:val="9"/>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fullPage" w:percent="137"/>
  <w:embedSystemFonts/>
  <w:activeWritingStyle w:appName="MSWord" w:lang="en-US" w:vendorID="64" w:dllVersion="131077" w:nlCheck="1" w:checkStyle="1"/>
  <w:activeWritingStyle w:appName="MSWord" w:lang="en-US" w:vendorID="64" w:dllVersion="131078" w:nlCheck="1" w:checkStyle="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AAF"/>
    <w:rsid w:val="00016C21"/>
    <w:rsid w:val="00022418"/>
    <w:rsid w:val="00024E40"/>
    <w:rsid w:val="0003495D"/>
    <w:rsid w:val="00036C33"/>
    <w:rsid w:val="000460BF"/>
    <w:rsid w:val="000514C7"/>
    <w:rsid w:val="0005179A"/>
    <w:rsid w:val="000636BA"/>
    <w:rsid w:val="000640CB"/>
    <w:rsid w:val="00064AC9"/>
    <w:rsid w:val="000737F1"/>
    <w:rsid w:val="00081753"/>
    <w:rsid w:val="00081C73"/>
    <w:rsid w:val="00083AC6"/>
    <w:rsid w:val="00086756"/>
    <w:rsid w:val="000914A1"/>
    <w:rsid w:val="0009322D"/>
    <w:rsid w:val="00094056"/>
    <w:rsid w:val="00095F15"/>
    <w:rsid w:val="000A0079"/>
    <w:rsid w:val="000A1A2F"/>
    <w:rsid w:val="000A2460"/>
    <w:rsid w:val="000A2696"/>
    <w:rsid w:val="000A5952"/>
    <w:rsid w:val="000A6BEF"/>
    <w:rsid w:val="000C4998"/>
    <w:rsid w:val="000D44CF"/>
    <w:rsid w:val="000E0551"/>
    <w:rsid w:val="000E5B68"/>
    <w:rsid w:val="000F4E31"/>
    <w:rsid w:val="000F6F8F"/>
    <w:rsid w:val="000F7D2F"/>
    <w:rsid w:val="00104FF8"/>
    <w:rsid w:val="001115EB"/>
    <w:rsid w:val="001274DA"/>
    <w:rsid w:val="00132A18"/>
    <w:rsid w:val="00137A93"/>
    <w:rsid w:val="001428B8"/>
    <w:rsid w:val="00164F9F"/>
    <w:rsid w:val="00172933"/>
    <w:rsid w:val="00180C1C"/>
    <w:rsid w:val="0018273F"/>
    <w:rsid w:val="001829BC"/>
    <w:rsid w:val="001B056E"/>
    <w:rsid w:val="001B2168"/>
    <w:rsid w:val="001C0FFF"/>
    <w:rsid w:val="001F22F8"/>
    <w:rsid w:val="001F4A67"/>
    <w:rsid w:val="001F652F"/>
    <w:rsid w:val="001F6986"/>
    <w:rsid w:val="00203DC8"/>
    <w:rsid w:val="00204355"/>
    <w:rsid w:val="002126CD"/>
    <w:rsid w:val="002235CA"/>
    <w:rsid w:val="0024005F"/>
    <w:rsid w:val="00240CAC"/>
    <w:rsid w:val="00241F28"/>
    <w:rsid w:val="002617B1"/>
    <w:rsid w:val="00273344"/>
    <w:rsid w:val="002752B3"/>
    <w:rsid w:val="00283C6B"/>
    <w:rsid w:val="00284F09"/>
    <w:rsid w:val="002869CB"/>
    <w:rsid w:val="0029158B"/>
    <w:rsid w:val="00296372"/>
    <w:rsid w:val="002A3EF9"/>
    <w:rsid w:val="002B6A59"/>
    <w:rsid w:val="002C0492"/>
    <w:rsid w:val="002D0FCC"/>
    <w:rsid w:val="002D6CA6"/>
    <w:rsid w:val="002E4779"/>
    <w:rsid w:val="002F1260"/>
    <w:rsid w:val="002F4428"/>
    <w:rsid w:val="002F5463"/>
    <w:rsid w:val="00304C16"/>
    <w:rsid w:val="00315723"/>
    <w:rsid w:val="003209DC"/>
    <w:rsid w:val="003312CC"/>
    <w:rsid w:val="00336D7C"/>
    <w:rsid w:val="00341478"/>
    <w:rsid w:val="00341ED1"/>
    <w:rsid w:val="0035110F"/>
    <w:rsid w:val="00352552"/>
    <w:rsid w:val="00360FE9"/>
    <w:rsid w:val="003620DE"/>
    <w:rsid w:val="00370C0A"/>
    <w:rsid w:val="003738E5"/>
    <w:rsid w:val="00373B4D"/>
    <w:rsid w:val="00382BB4"/>
    <w:rsid w:val="0038307B"/>
    <w:rsid w:val="00390A62"/>
    <w:rsid w:val="00392EC0"/>
    <w:rsid w:val="003A2138"/>
    <w:rsid w:val="003A53F3"/>
    <w:rsid w:val="003B3702"/>
    <w:rsid w:val="003C0456"/>
    <w:rsid w:val="003C1D0B"/>
    <w:rsid w:val="003E474E"/>
    <w:rsid w:val="003F7EBC"/>
    <w:rsid w:val="0040733C"/>
    <w:rsid w:val="00415932"/>
    <w:rsid w:val="004204FC"/>
    <w:rsid w:val="00432709"/>
    <w:rsid w:val="00432AD1"/>
    <w:rsid w:val="00451150"/>
    <w:rsid w:val="004535D2"/>
    <w:rsid w:val="00454FD3"/>
    <w:rsid w:val="00457433"/>
    <w:rsid w:val="00465CAF"/>
    <w:rsid w:val="00471EFA"/>
    <w:rsid w:val="00476F82"/>
    <w:rsid w:val="00491275"/>
    <w:rsid w:val="00497013"/>
    <w:rsid w:val="004B66A1"/>
    <w:rsid w:val="004D4FBF"/>
    <w:rsid w:val="004E701F"/>
    <w:rsid w:val="004E786E"/>
    <w:rsid w:val="004F0892"/>
    <w:rsid w:val="004F1A0D"/>
    <w:rsid w:val="004F335C"/>
    <w:rsid w:val="004F5D78"/>
    <w:rsid w:val="00504FC0"/>
    <w:rsid w:val="0051245E"/>
    <w:rsid w:val="00514F52"/>
    <w:rsid w:val="005206D9"/>
    <w:rsid w:val="0053545F"/>
    <w:rsid w:val="00537C29"/>
    <w:rsid w:val="00540EFF"/>
    <w:rsid w:val="00541C57"/>
    <w:rsid w:val="00562DD5"/>
    <w:rsid w:val="00565412"/>
    <w:rsid w:val="00566D99"/>
    <w:rsid w:val="00567C90"/>
    <w:rsid w:val="005734D6"/>
    <w:rsid w:val="00583D52"/>
    <w:rsid w:val="00584AD4"/>
    <w:rsid w:val="00587537"/>
    <w:rsid w:val="005A1554"/>
    <w:rsid w:val="005A27C0"/>
    <w:rsid w:val="005A51F8"/>
    <w:rsid w:val="005C0791"/>
    <w:rsid w:val="005C64DE"/>
    <w:rsid w:val="005D016D"/>
    <w:rsid w:val="005F312F"/>
    <w:rsid w:val="005F4FA8"/>
    <w:rsid w:val="00607E04"/>
    <w:rsid w:val="00611231"/>
    <w:rsid w:val="00617D88"/>
    <w:rsid w:val="00631F95"/>
    <w:rsid w:val="00653EF9"/>
    <w:rsid w:val="00655B85"/>
    <w:rsid w:val="006642D6"/>
    <w:rsid w:val="00664423"/>
    <w:rsid w:val="006675B6"/>
    <w:rsid w:val="00677EE5"/>
    <w:rsid w:val="00681850"/>
    <w:rsid w:val="00685539"/>
    <w:rsid w:val="0069199D"/>
    <w:rsid w:val="006A57FB"/>
    <w:rsid w:val="006C0639"/>
    <w:rsid w:val="006D3280"/>
    <w:rsid w:val="006E1420"/>
    <w:rsid w:val="006E1BBE"/>
    <w:rsid w:val="006F2CC5"/>
    <w:rsid w:val="006F2F5B"/>
    <w:rsid w:val="006F54CF"/>
    <w:rsid w:val="007005E1"/>
    <w:rsid w:val="00704719"/>
    <w:rsid w:val="00712424"/>
    <w:rsid w:val="007170DC"/>
    <w:rsid w:val="007252D2"/>
    <w:rsid w:val="0074165B"/>
    <w:rsid w:val="007431C0"/>
    <w:rsid w:val="0075263B"/>
    <w:rsid w:val="00753E49"/>
    <w:rsid w:val="00757072"/>
    <w:rsid w:val="00771491"/>
    <w:rsid w:val="00775915"/>
    <w:rsid w:val="007777C7"/>
    <w:rsid w:val="00780916"/>
    <w:rsid w:val="007821B3"/>
    <w:rsid w:val="00782DEB"/>
    <w:rsid w:val="00791903"/>
    <w:rsid w:val="007B315B"/>
    <w:rsid w:val="007B33EF"/>
    <w:rsid w:val="007B396B"/>
    <w:rsid w:val="007C1ADE"/>
    <w:rsid w:val="007C506F"/>
    <w:rsid w:val="007D3174"/>
    <w:rsid w:val="007D4C42"/>
    <w:rsid w:val="007F60FC"/>
    <w:rsid w:val="008114F7"/>
    <w:rsid w:val="00813B2F"/>
    <w:rsid w:val="008201E4"/>
    <w:rsid w:val="00823CBE"/>
    <w:rsid w:val="00826199"/>
    <w:rsid w:val="00834CAB"/>
    <w:rsid w:val="0084600F"/>
    <w:rsid w:val="008565CD"/>
    <w:rsid w:val="008579D7"/>
    <w:rsid w:val="00867A5C"/>
    <w:rsid w:val="00870A95"/>
    <w:rsid w:val="00875C67"/>
    <w:rsid w:val="00877F68"/>
    <w:rsid w:val="00886509"/>
    <w:rsid w:val="00895FE2"/>
    <w:rsid w:val="008968F9"/>
    <w:rsid w:val="00897682"/>
    <w:rsid w:val="008A35B6"/>
    <w:rsid w:val="008C4DD7"/>
    <w:rsid w:val="008D0D1B"/>
    <w:rsid w:val="008D46BC"/>
    <w:rsid w:val="008D60F0"/>
    <w:rsid w:val="008E613F"/>
    <w:rsid w:val="008F27BE"/>
    <w:rsid w:val="008F4EEE"/>
    <w:rsid w:val="00911CE6"/>
    <w:rsid w:val="00912717"/>
    <w:rsid w:val="00917192"/>
    <w:rsid w:val="00920705"/>
    <w:rsid w:val="0095731D"/>
    <w:rsid w:val="00961B08"/>
    <w:rsid w:val="00980379"/>
    <w:rsid w:val="00981B99"/>
    <w:rsid w:val="00982FD2"/>
    <w:rsid w:val="00984CE6"/>
    <w:rsid w:val="0099322E"/>
    <w:rsid w:val="009A4CAA"/>
    <w:rsid w:val="009B276C"/>
    <w:rsid w:val="009C1242"/>
    <w:rsid w:val="009C44E7"/>
    <w:rsid w:val="009C54DB"/>
    <w:rsid w:val="009F4730"/>
    <w:rsid w:val="00A016ED"/>
    <w:rsid w:val="00A0311E"/>
    <w:rsid w:val="00A17FDB"/>
    <w:rsid w:val="00A2577A"/>
    <w:rsid w:val="00A46E6F"/>
    <w:rsid w:val="00A46F20"/>
    <w:rsid w:val="00A51BB8"/>
    <w:rsid w:val="00A557CE"/>
    <w:rsid w:val="00A55EF5"/>
    <w:rsid w:val="00A57D80"/>
    <w:rsid w:val="00A647E3"/>
    <w:rsid w:val="00A7174C"/>
    <w:rsid w:val="00A825B5"/>
    <w:rsid w:val="00A878A2"/>
    <w:rsid w:val="00A966EA"/>
    <w:rsid w:val="00AA6011"/>
    <w:rsid w:val="00AC5914"/>
    <w:rsid w:val="00AD7E33"/>
    <w:rsid w:val="00B02DD1"/>
    <w:rsid w:val="00B125A0"/>
    <w:rsid w:val="00B1311F"/>
    <w:rsid w:val="00B13A8D"/>
    <w:rsid w:val="00B20CFF"/>
    <w:rsid w:val="00B20D6E"/>
    <w:rsid w:val="00B3397A"/>
    <w:rsid w:val="00B36AC5"/>
    <w:rsid w:val="00B54D13"/>
    <w:rsid w:val="00B62697"/>
    <w:rsid w:val="00B630AE"/>
    <w:rsid w:val="00B76996"/>
    <w:rsid w:val="00B83E7C"/>
    <w:rsid w:val="00B86E8E"/>
    <w:rsid w:val="00B97657"/>
    <w:rsid w:val="00BA46BE"/>
    <w:rsid w:val="00BA4DC7"/>
    <w:rsid w:val="00BA58E0"/>
    <w:rsid w:val="00BA6F28"/>
    <w:rsid w:val="00BB41EE"/>
    <w:rsid w:val="00BB44F8"/>
    <w:rsid w:val="00BC2F31"/>
    <w:rsid w:val="00BD3741"/>
    <w:rsid w:val="00BD3D2A"/>
    <w:rsid w:val="00BD5103"/>
    <w:rsid w:val="00BE7295"/>
    <w:rsid w:val="00BF0F6C"/>
    <w:rsid w:val="00BF21E6"/>
    <w:rsid w:val="00BF59C4"/>
    <w:rsid w:val="00C0674C"/>
    <w:rsid w:val="00C07153"/>
    <w:rsid w:val="00C112C5"/>
    <w:rsid w:val="00C1363F"/>
    <w:rsid w:val="00C14D82"/>
    <w:rsid w:val="00C2411F"/>
    <w:rsid w:val="00C5546C"/>
    <w:rsid w:val="00C67934"/>
    <w:rsid w:val="00C704E8"/>
    <w:rsid w:val="00C863C2"/>
    <w:rsid w:val="00C91F2F"/>
    <w:rsid w:val="00C92194"/>
    <w:rsid w:val="00CA7093"/>
    <w:rsid w:val="00CA7A92"/>
    <w:rsid w:val="00CB2C09"/>
    <w:rsid w:val="00CB4179"/>
    <w:rsid w:val="00CD1296"/>
    <w:rsid w:val="00CD539C"/>
    <w:rsid w:val="00CE6525"/>
    <w:rsid w:val="00CF771C"/>
    <w:rsid w:val="00CF7CD4"/>
    <w:rsid w:val="00CF7F1C"/>
    <w:rsid w:val="00D00F77"/>
    <w:rsid w:val="00D02BE2"/>
    <w:rsid w:val="00D1660E"/>
    <w:rsid w:val="00D275B3"/>
    <w:rsid w:val="00D32E93"/>
    <w:rsid w:val="00D3577F"/>
    <w:rsid w:val="00D37115"/>
    <w:rsid w:val="00D44316"/>
    <w:rsid w:val="00D67E38"/>
    <w:rsid w:val="00D71587"/>
    <w:rsid w:val="00D77E29"/>
    <w:rsid w:val="00D80D24"/>
    <w:rsid w:val="00D947C4"/>
    <w:rsid w:val="00DA480F"/>
    <w:rsid w:val="00DC6306"/>
    <w:rsid w:val="00DD1349"/>
    <w:rsid w:val="00DD2112"/>
    <w:rsid w:val="00DD2F48"/>
    <w:rsid w:val="00DD4BB9"/>
    <w:rsid w:val="00DD58B3"/>
    <w:rsid w:val="00DD6BD1"/>
    <w:rsid w:val="00E06499"/>
    <w:rsid w:val="00E06BC9"/>
    <w:rsid w:val="00E12E7F"/>
    <w:rsid w:val="00E222C9"/>
    <w:rsid w:val="00E22D6E"/>
    <w:rsid w:val="00E302E9"/>
    <w:rsid w:val="00E347DC"/>
    <w:rsid w:val="00E41E11"/>
    <w:rsid w:val="00E4294C"/>
    <w:rsid w:val="00E4487A"/>
    <w:rsid w:val="00E602C8"/>
    <w:rsid w:val="00E60795"/>
    <w:rsid w:val="00E66BAB"/>
    <w:rsid w:val="00E7158A"/>
    <w:rsid w:val="00E76A4C"/>
    <w:rsid w:val="00E77DBC"/>
    <w:rsid w:val="00E82DAF"/>
    <w:rsid w:val="00E857B4"/>
    <w:rsid w:val="00E857EC"/>
    <w:rsid w:val="00E85B67"/>
    <w:rsid w:val="00E94A60"/>
    <w:rsid w:val="00EA378A"/>
    <w:rsid w:val="00EA764C"/>
    <w:rsid w:val="00EB1E29"/>
    <w:rsid w:val="00EC2347"/>
    <w:rsid w:val="00EC46B4"/>
    <w:rsid w:val="00EC5E89"/>
    <w:rsid w:val="00ED3D06"/>
    <w:rsid w:val="00ED4D79"/>
    <w:rsid w:val="00ED5FB0"/>
    <w:rsid w:val="00ED7AAF"/>
    <w:rsid w:val="00EF3A0E"/>
    <w:rsid w:val="00EF6416"/>
    <w:rsid w:val="00EF6D9E"/>
    <w:rsid w:val="00EF7E33"/>
    <w:rsid w:val="00F11D0A"/>
    <w:rsid w:val="00F321E6"/>
    <w:rsid w:val="00F66660"/>
    <w:rsid w:val="00F75095"/>
    <w:rsid w:val="00F8151B"/>
    <w:rsid w:val="00F92BF5"/>
    <w:rsid w:val="00F96042"/>
    <w:rsid w:val="00FA3AB7"/>
    <w:rsid w:val="00FA7F58"/>
    <w:rsid w:val="00FC2961"/>
    <w:rsid w:val="00FD600C"/>
    <w:rsid w:val="00FF2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9CF54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B1311F"/>
    <w:rPr>
      <w:sz w:val="22"/>
      <w:szCs w:val="24"/>
    </w:rPr>
  </w:style>
  <w:style w:type="paragraph" w:styleId="Heading1">
    <w:name w:val="heading 1"/>
    <w:basedOn w:val="Normal"/>
    <w:next w:val="Normal"/>
    <w:link w:val="Heading1Char"/>
    <w:qFormat/>
    <w:rsid w:val="008E613F"/>
    <w:pPr>
      <w:pBdr>
        <w:bottom w:val="single" w:sz="4" w:space="1" w:color="auto"/>
      </w:pBdr>
      <w:spacing w:before="120" w:after="80"/>
      <w:jc w:val="center"/>
      <w:outlineLvl w:val="0"/>
    </w:pPr>
    <w:rPr>
      <w:b/>
      <w:bCs/>
      <w:smallCaps/>
      <w:kern w:val="28"/>
      <w:sz w:val="28"/>
      <w:szCs w:val="20"/>
    </w:rPr>
  </w:style>
  <w:style w:type="paragraph" w:styleId="Heading2">
    <w:name w:val="heading 2"/>
    <w:basedOn w:val="Normal"/>
    <w:next w:val="Normal"/>
    <w:link w:val="Heading2Char"/>
    <w:qFormat/>
    <w:rsid w:val="007B315B"/>
    <w:pPr>
      <w:keepNext/>
      <w:tabs>
        <w:tab w:val="right" w:pos="10800"/>
      </w:tabs>
      <w:spacing w:before="120" w:after="60"/>
      <w:outlineLvl w:val="1"/>
    </w:pPr>
    <w:rPr>
      <w:rFonts w:cs="Arial"/>
      <w:b/>
      <w:bCs/>
      <w:spacing w:val="-10"/>
      <w:sz w:val="24"/>
      <w:szCs w:val="26"/>
    </w:rPr>
  </w:style>
  <w:style w:type="paragraph" w:styleId="Heading3">
    <w:name w:val="heading 3"/>
    <w:basedOn w:val="Normal"/>
    <w:next w:val="Normal"/>
    <w:link w:val="Heading3Char"/>
    <w:qFormat/>
    <w:rsid w:val="001C0FFF"/>
    <w:pPr>
      <w:keepNext/>
      <w:spacing w:before="240" w:after="80"/>
      <w:outlineLvl w:val="2"/>
    </w:pPr>
    <w:rPr>
      <w:rFonts w:cs="Arial"/>
      <w:b/>
      <w:bCs/>
      <w:smallCaps/>
      <w:sz w:val="24"/>
      <w:szCs w:val="20"/>
    </w:rPr>
  </w:style>
  <w:style w:type="paragraph" w:styleId="Heading4">
    <w:name w:val="heading 4"/>
    <w:basedOn w:val="Normal"/>
    <w:next w:val="Normal"/>
    <w:link w:val="Heading4Char"/>
    <w:semiHidden/>
    <w:unhideWhenUsed/>
    <w:rsid w:val="00104FF8"/>
    <w:pPr>
      <w:keepNext/>
      <w:spacing w:before="120"/>
      <w:outlineLvl w:val="3"/>
    </w:pPr>
    <w:rPr>
      <w:rFonts w:cs="Arial"/>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B315B"/>
    <w:rPr>
      <w:rFonts w:cs="Arial"/>
      <w:b/>
      <w:bCs/>
      <w:spacing w:val="-10"/>
      <w:sz w:val="24"/>
      <w:szCs w:val="26"/>
    </w:rPr>
  </w:style>
  <w:style w:type="character" w:customStyle="1" w:styleId="Heading3Char">
    <w:name w:val="Heading 3 Char"/>
    <w:basedOn w:val="DefaultParagraphFont"/>
    <w:link w:val="Heading3"/>
    <w:rsid w:val="001C0FFF"/>
    <w:rPr>
      <w:rFonts w:ascii="Book Antiqua" w:hAnsi="Book Antiqua" w:cs="Arial"/>
      <w:b/>
      <w:bCs/>
      <w:smallCaps/>
      <w:sz w:val="24"/>
    </w:rPr>
  </w:style>
  <w:style w:type="character" w:customStyle="1" w:styleId="Heading4Char">
    <w:name w:val="Heading 4 Char"/>
    <w:basedOn w:val="DefaultParagraphFont"/>
    <w:link w:val="Heading4"/>
    <w:semiHidden/>
    <w:rsid w:val="00064AC9"/>
    <w:rPr>
      <w:rFonts w:asciiTheme="minorHAnsi" w:hAnsiTheme="minorHAnsi" w:cs="Arial"/>
      <w:iCs/>
      <w:szCs w:val="24"/>
    </w:rPr>
  </w:style>
  <w:style w:type="character" w:styleId="Hyperlink">
    <w:name w:val="Hyperlink"/>
    <w:basedOn w:val="DefaultParagraphFont"/>
    <w:qFormat/>
    <w:rsid w:val="00DD58B3"/>
    <w:rPr>
      <w:rFonts w:asciiTheme="minorHAnsi" w:hAnsiTheme="minorHAnsi"/>
      <w:color w:val="0000FF"/>
      <w:sz w:val="16"/>
      <w:u w:val="single"/>
    </w:rPr>
  </w:style>
  <w:style w:type="paragraph" w:styleId="ListBullet">
    <w:name w:val="List Bullet"/>
    <w:basedOn w:val="Normal"/>
    <w:next w:val="Normal"/>
    <w:autoRedefine/>
    <w:qFormat/>
    <w:rsid w:val="00617D88"/>
    <w:pPr>
      <w:numPr>
        <w:numId w:val="3"/>
      </w:numPr>
      <w:spacing w:before="40"/>
      <w:ind w:left="346" w:hanging="173"/>
    </w:pPr>
  </w:style>
  <w:style w:type="character" w:customStyle="1" w:styleId="Position">
    <w:name w:val="Position"/>
    <w:basedOn w:val="DefaultParagraphFont"/>
    <w:qFormat/>
    <w:rsid w:val="007B315B"/>
    <w:rPr>
      <w:rFonts w:ascii="Times New Roman" w:hAnsi="Times New Roman"/>
      <w:b/>
      <w:color w:val="auto"/>
      <w:sz w:val="22"/>
    </w:rPr>
  </w:style>
  <w:style w:type="paragraph" w:customStyle="1" w:styleId="ContactInfo">
    <w:name w:val="Contact Info"/>
    <w:basedOn w:val="Normal"/>
    <w:qFormat/>
    <w:rsid w:val="002F1260"/>
    <w:pPr>
      <w:spacing w:after="200"/>
      <w:jc w:val="right"/>
    </w:pPr>
    <w:rPr>
      <w:spacing w:val="30"/>
      <w:sz w:val="16"/>
    </w:rPr>
  </w:style>
  <w:style w:type="character" w:styleId="PlaceholderText">
    <w:name w:val="Placeholder Text"/>
    <w:basedOn w:val="DefaultParagraphFont"/>
    <w:uiPriority w:val="99"/>
    <w:semiHidden/>
    <w:rsid w:val="00064AC9"/>
    <w:rPr>
      <w:color w:val="808080"/>
    </w:rPr>
  </w:style>
  <w:style w:type="paragraph" w:styleId="BalloonText">
    <w:name w:val="Balloon Text"/>
    <w:basedOn w:val="Normal"/>
    <w:link w:val="BalloonTextChar"/>
    <w:semiHidden/>
    <w:unhideWhenUsed/>
    <w:rsid w:val="00064AC9"/>
    <w:rPr>
      <w:rFonts w:ascii="Tahoma" w:hAnsi="Tahoma" w:cs="Tahoma"/>
      <w:sz w:val="16"/>
      <w:szCs w:val="16"/>
    </w:rPr>
  </w:style>
  <w:style w:type="character" w:customStyle="1" w:styleId="BalloonTextChar">
    <w:name w:val="Balloon Text Char"/>
    <w:basedOn w:val="DefaultParagraphFont"/>
    <w:link w:val="BalloonText"/>
    <w:semiHidden/>
    <w:rsid w:val="00064AC9"/>
    <w:rPr>
      <w:rFonts w:ascii="Tahoma" w:hAnsi="Tahoma" w:cs="Tahoma"/>
      <w:sz w:val="16"/>
      <w:szCs w:val="16"/>
    </w:rPr>
  </w:style>
  <w:style w:type="paragraph" w:styleId="ListParagraph">
    <w:name w:val="List Paragraph"/>
    <w:basedOn w:val="Normal"/>
    <w:uiPriority w:val="34"/>
    <w:unhideWhenUsed/>
    <w:qFormat/>
    <w:rsid w:val="00D37115"/>
    <w:pPr>
      <w:ind w:left="720"/>
      <w:contextualSpacing/>
    </w:pPr>
  </w:style>
  <w:style w:type="character" w:styleId="FollowedHyperlink">
    <w:name w:val="FollowedHyperlink"/>
    <w:basedOn w:val="Hyperlink"/>
    <w:unhideWhenUsed/>
    <w:rsid w:val="001B2168"/>
    <w:rPr>
      <w:rFonts w:asciiTheme="minorHAnsi" w:hAnsiTheme="minorHAnsi"/>
      <w:color w:val="0000FF"/>
      <w:sz w:val="16"/>
      <w:u w:val="single"/>
    </w:rPr>
  </w:style>
  <w:style w:type="paragraph" w:customStyle="1" w:styleId="dates">
    <w:name w:val="dates"/>
    <w:basedOn w:val="Normal"/>
    <w:autoRedefine/>
    <w:qFormat/>
    <w:rsid w:val="00DD4BB9"/>
    <w:pPr>
      <w:tabs>
        <w:tab w:val="right" w:pos="10800"/>
      </w:tabs>
    </w:pPr>
    <w:rPr>
      <w:color w:val="BFBFBF" w:themeColor="background1" w:themeShade="BF"/>
      <w:szCs w:val="20"/>
    </w:rPr>
  </w:style>
  <w:style w:type="paragraph" w:styleId="PlainText">
    <w:name w:val="Plain Text"/>
    <w:basedOn w:val="Normal"/>
    <w:link w:val="PlainTextChar"/>
    <w:rsid w:val="004B66A1"/>
    <w:rPr>
      <w:rFonts w:ascii="Courier New" w:hAnsi="Courier New" w:cs="Courier New"/>
      <w:sz w:val="20"/>
      <w:szCs w:val="20"/>
    </w:rPr>
  </w:style>
  <w:style w:type="character" w:customStyle="1" w:styleId="PlainTextChar">
    <w:name w:val="Plain Text Char"/>
    <w:basedOn w:val="DefaultParagraphFont"/>
    <w:link w:val="PlainText"/>
    <w:rsid w:val="004B66A1"/>
    <w:rPr>
      <w:rFonts w:ascii="Courier New" w:hAnsi="Courier New" w:cs="Courier New"/>
    </w:rPr>
  </w:style>
  <w:style w:type="paragraph" w:customStyle="1" w:styleId="Heading0">
    <w:name w:val="Heading 0"/>
    <w:basedOn w:val="Normal"/>
    <w:qFormat/>
    <w:rsid w:val="008E613F"/>
    <w:pPr>
      <w:jc w:val="center"/>
    </w:pPr>
    <w:rPr>
      <w:b/>
      <w:smallCaps/>
      <w:sz w:val="34"/>
    </w:rPr>
  </w:style>
  <w:style w:type="character" w:customStyle="1" w:styleId="Heading1Char">
    <w:name w:val="Heading 1 Char"/>
    <w:basedOn w:val="DefaultParagraphFont"/>
    <w:link w:val="Heading1"/>
    <w:rsid w:val="008E613F"/>
    <w:rPr>
      <w:b/>
      <w:bCs/>
      <w:smallCaps/>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03.ibm.com/software/products/en/tivoli-business-service-manag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03.ibm.com/software/products/en/netcool-operations-insigh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wdunne.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linkedin.com/in/darrenwdunne" TargetMode="External"/><Relationship Id="rId4" Type="http://schemas.openxmlformats.org/officeDocument/2006/relationships/settings" Target="settings.xml"/><Relationship Id="rId9" Type="http://schemas.openxmlformats.org/officeDocument/2006/relationships/hyperlink" Target="mailto:darrenwdunne@gmail.com" TargetMode="External"/><Relationship Id="rId14" Type="http://schemas.openxmlformats.org/officeDocument/2006/relationships/hyperlink" Target="https://www-03.ibm.com/software/products/en/tivonet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BM_ADMIN\AppData\Roaming\Microsoft\Templates\MS_ResumeI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8793D9AF-C011-43CE-8A90-A4F30DA2D4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MS_ResumeIn.dotx</Template>
  <TotalTime>436</TotalTime>
  <Pages>1</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Darren W Dunne Resume</vt:lpstr>
    </vt:vector>
  </TitlesOfParts>
  <Manager/>
  <Company/>
  <LinksUpToDate>false</LinksUpToDate>
  <CharactersWithSpaces>4431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Darren W Dunne Resume</dc:title>
  <dc:subject/>
  <dc:creator>Darren W Dunne</dc:creator>
  <cp:keywords/>
  <dc:description/>
  <cp:lastModifiedBy>Darren Dunne</cp:lastModifiedBy>
  <cp:revision>106</cp:revision>
  <cp:lastPrinted>2016-08-09T19:16:00Z</cp:lastPrinted>
  <dcterms:created xsi:type="dcterms:W3CDTF">2016-07-22T15:17:00Z</dcterms:created>
  <dcterms:modified xsi:type="dcterms:W3CDTF">2016-08-21T01:06:00Z</dcterms:modified>
  <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TC063683191033</vt:lpwstr>
  </property>
</Properties>
</file>